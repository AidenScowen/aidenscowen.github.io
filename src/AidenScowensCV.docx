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5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116"/>
      </w:tblGrid>
      <w:tr w:rsidR="00692703" w:rsidRPr="007138F7" w14:paraId="6ECF31E0" w14:textId="77777777" w:rsidTr="006F1020">
        <w:trPr>
          <w:trHeight w:hRule="exact" w:val="1633"/>
        </w:trPr>
        <w:tc>
          <w:tcPr>
            <w:tcW w:w="9116" w:type="dxa"/>
            <w:tcMar>
              <w:top w:w="0" w:type="dxa"/>
              <w:bottom w:w="0" w:type="dxa"/>
            </w:tcMar>
          </w:tcPr>
          <w:p w14:paraId="18A4BE36" w14:textId="1B151444" w:rsidR="00692703" w:rsidRPr="007138F7" w:rsidRDefault="0064610F" w:rsidP="00913946">
            <w:pPr>
              <w:pStyle w:val="Title"/>
              <w:rPr>
                <w:lang w:val="en-GB"/>
              </w:rPr>
            </w:pPr>
            <w:r>
              <w:rPr>
                <w:lang w:val="en-GB"/>
              </w:rPr>
              <w:t>Aiden</w:t>
            </w:r>
            <w:r w:rsidR="00692703" w:rsidRPr="007138F7">
              <w:rPr>
                <w:lang w:val="en-GB" w:bidi="en-GB"/>
              </w:rPr>
              <w:t xml:space="preserve"> </w:t>
            </w:r>
            <w:r>
              <w:rPr>
                <w:rStyle w:val="IntenseEmphasis"/>
              </w:rPr>
              <w:t>Scowen</w:t>
            </w:r>
          </w:p>
          <w:p w14:paraId="0321D30C" w14:textId="38A95FA0" w:rsidR="00692703" w:rsidRPr="007138F7" w:rsidRDefault="00000000" w:rsidP="00913946">
            <w:pPr>
              <w:pStyle w:val="ContactInfo"/>
              <w:contextualSpacing w:val="0"/>
              <w:rPr>
                <w:lang w:val="en-GB"/>
              </w:rPr>
            </w:pPr>
            <w:sdt>
              <w:sdtPr>
                <w:rPr>
                  <w:lang w:val="en-GB"/>
                </w:rPr>
                <w:alias w:val="Enter address:"/>
                <w:tag w:val="Enter address:"/>
                <w:id w:val="352083995"/>
                <w:placeholder>
                  <w:docPart w:val="30186F262458405BBAD2F2C04771BF2C"/>
                </w:placeholder>
                <w:temporary/>
                <w:showingPlcHdr/>
                <w15:appearance w15:val="hidden"/>
              </w:sdtPr>
              <w:sdtContent>
                <w:r w:rsidR="00C57FC6" w:rsidRPr="007138F7">
                  <w:rPr>
                    <w:lang w:val="en-GB" w:bidi="en-GB"/>
                  </w:rPr>
                  <w:t>Address</w:t>
                </w:r>
              </w:sdtContent>
            </w:sdt>
            <w:r w:rsidR="0064610F">
              <w:rPr>
                <w:lang w:val="en-GB"/>
              </w:rPr>
              <w:t xml:space="preserve">: </w:t>
            </w:r>
            <w:r w:rsidR="006959F9">
              <w:rPr>
                <w:lang w:val="en-GB"/>
              </w:rPr>
              <w:t xml:space="preserve">Wisbech, </w:t>
            </w:r>
            <w:r w:rsidR="00B028D7">
              <w:rPr>
                <w:lang w:val="en-GB"/>
              </w:rPr>
              <w:t>Cambridgeshire</w:t>
            </w:r>
            <w:r w:rsidR="00692703" w:rsidRPr="007138F7">
              <w:rPr>
                <w:lang w:val="en-GB" w:bidi="en-GB"/>
              </w:rPr>
              <w:t xml:space="preserve"> </w:t>
            </w:r>
            <w:sdt>
              <w:sdtPr>
                <w:rPr>
                  <w:lang w:val="en-GB"/>
                </w:rPr>
                <w:alias w:val="Divider dot:"/>
                <w:tag w:val="Divider dot:"/>
                <w:id w:val="-1459182552"/>
                <w:placeholder>
                  <w:docPart w:val="797E80B5B59C4C159814195272E86E1A"/>
                </w:placeholder>
                <w:temporary/>
                <w:showingPlcHdr/>
                <w15:appearance w15:val="hidden"/>
              </w:sdtPr>
              <w:sdtContent>
                <w:r w:rsidR="00692703" w:rsidRPr="007138F7">
                  <w:rPr>
                    <w:lang w:val="en-GB" w:bidi="en-GB"/>
                  </w:rPr>
                  <w:t>·</w:t>
                </w:r>
              </w:sdtContent>
            </w:sdt>
            <w:r w:rsidR="00692703" w:rsidRPr="007138F7">
              <w:rPr>
                <w:lang w:val="en-GB" w:bidi="en-GB"/>
              </w:rPr>
              <w:t xml:space="preserve"> </w:t>
            </w:r>
            <w:r w:rsidR="0064610F">
              <w:rPr>
                <w:lang w:val="en-GB" w:bidi="en-GB"/>
              </w:rPr>
              <w:t xml:space="preserve">Phone: </w:t>
            </w:r>
            <w:r w:rsidR="0064610F">
              <w:rPr>
                <w:lang w:val="en-GB"/>
              </w:rPr>
              <w:t>07737707847</w:t>
            </w:r>
          </w:p>
          <w:p w14:paraId="43AA1407" w14:textId="4442E8FD" w:rsidR="00692703" w:rsidRPr="007138F7" w:rsidRDefault="00906144" w:rsidP="00913946">
            <w:pPr>
              <w:pStyle w:val="ContactInfoEmphasis"/>
              <w:contextualSpacing w:val="0"/>
              <w:rPr>
                <w:lang w:val="en-GB"/>
              </w:rPr>
            </w:pPr>
            <w:r w:rsidRPr="001E486D">
              <w:rPr>
                <w:color w:val="0070C0"/>
                <w:lang w:val="en-GB"/>
              </w:rPr>
              <w:t>s</w:t>
            </w:r>
            <w:r w:rsidR="0064610F" w:rsidRPr="001E486D">
              <w:rPr>
                <w:color w:val="0070C0"/>
                <w:lang w:val="en-GB"/>
              </w:rPr>
              <w:t>cowenaiden@</w:t>
            </w:r>
            <w:r w:rsidR="00A64B51">
              <w:rPr>
                <w:color w:val="0070C0"/>
                <w:lang w:val="en-GB"/>
              </w:rPr>
              <w:t>gmail</w:t>
            </w:r>
            <w:r w:rsidR="0064610F" w:rsidRPr="001E486D">
              <w:rPr>
                <w:color w:val="0070C0"/>
                <w:lang w:val="en-GB"/>
              </w:rPr>
              <w:t>.com</w:t>
            </w:r>
          </w:p>
        </w:tc>
      </w:tr>
      <w:tr w:rsidR="009571D8" w:rsidRPr="007138F7" w14:paraId="68D90341" w14:textId="77777777" w:rsidTr="006F1020">
        <w:trPr>
          <w:trHeight w:val="1701"/>
        </w:trPr>
        <w:tc>
          <w:tcPr>
            <w:tcW w:w="9116" w:type="dxa"/>
            <w:tcMar>
              <w:top w:w="432" w:type="dxa"/>
            </w:tcMar>
          </w:tcPr>
          <w:p w14:paraId="1DB94D59" w14:textId="19416B8B" w:rsidR="001576CA" w:rsidRPr="003949FD" w:rsidRDefault="00624514" w:rsidP="003949FD">
            <w:pPr>
              <w:contextualSpacing w:val="0"/>
              <w:rPr>
                <w:lang w:val="en-GB"/>
              </w:rPr>
            </w:pPr>
            <w:r w:rsidRPr="00624514">
              <w:t xml:space="preserve">Aspiring web developer with a strong foundation in HTML and CSS, and a keen interest in expanding my skills in WordPress development, PHP, and JavaScript. Eager to learn and grow within the dynamic field of web development, I have gained experience in custom WordPress development, creating responsive designs, and adhering to best practices in coding standards. I am highly motivated, detail-oriented, and capable of collaborating effectively in a professional environment. With a passion for technology and a creative eye for design, I am excited to contribute to innovative projects and thrive in a fast-paced </w:t>
            </w:r>
            <w:r w:rsidRPr="00624514">
              <w:t>digital</w:t>
            </w:r>
            <w:r>
              <w:t xml:space="preserve"> environment.</w:t>
            </w:r>
          </w:p>
        </w:tc>
      </w:tr>
    </w:tbl>
    <w:sdt>
      <w:sdtPr>
        <w:rPr>
          <w:lang w:val="en-GB"/>
        </w:rPr>
        <w:alias w:val="Skills:"/>
        <w:tag w:val="Skills:"/>
        <w:id w:val="-1392877668"/>
        <w:placeholder>
          <w:docPart w:val="747B9A1394624E3AB4EC72F8C94D02A9"/>
        </w:placeholder>
        <w:temporary/>
        <w:showingPlcHdr/>
        <w15:appearance w15:val="hidden"/>
      </w:sdtPr>
      <w:sdtContent>
        <w:p w14:paraId="309C5C61" w14:textId="77777777" w:rsidR="003949FD" w:rsidRPr="007138F7" w:rsidRDefault="003949FD" w:rsidP="003949FD">
          <w:pPr>
            <w:pStyle w:val="Heading1"/>
            <w:spacing w:before="200" w:after="100"/>
            <w:rPr>
              <w:lang w:val="en-GB"/>
            </w:rPr>
          </w:pPr>
          <w:r w:rsidRPr="007138F7">
            <w:rPr>
              <w:lang w:val="en-GB" w:bidi="en-GB"/>
            </w:rPr>
            <w:t>Skills</w:t>
          </w:r>
        </w:p>
      </w:sdtContent>
    </w:sdt>
    <w:p w14:paraId="2F4AA265" w14:textId="77777777" w:rsidR="00624514" w:rsidRPr="00624514" w:rsidRDefault="00624514" w:rsidP="00624514">
      <w:pPr>
        <w:rPr>
          <w:sz w:val="24"/>
          <w:szCs w:val="24"/>
          <w:lang w:val="en-GB"/>
        </w:rPr>
      </w:pPr>
      <w:r w:rsidRPr="00624514">
        <w:rPr>
          <w:sz w:val="24"/>
          <w:szCs w:val="24"/>
          <w:lang w:val="en-GB"/>
        </w:rPr>
        <w:t>Technical Skills:</w:t>
      </w:r>
    </w:p>
    <w:p w14:paraId="35B0B765" w14:textId="77777777" w:rsidR="005E0005" w:rsidRDefault="005E0005" w:rsidP="005D5642">
      <w:pPr>
        <w:pStyle w:val="ListParagraph"/>
        <w:numPr>
          <w:ilvl w:val="0"/>
          <w:numId w:val="17"/>
        </w:numPr>
        <w:ind w:left="689" w:hanging="357"/>
        <w:rPr>
          <w:b/>
          <w:bCs/>
          <w:sz w:val="24"/>
          <w:szCs w:val="24"/>
          <w:lang w:val="en-GB"/>
        </w:rPr>
        <w:sectPr w:rsidR="005E0005" w:rsidSect="00C72AFD">
          <w:footerReference w:type="default" r:id="rId8"/>
          <w:headerReference w:type="first" r:id="rId9"/>
          <w:pgSz w:w="11906" w:h="16838" w:code="9"/>
          <w:pgMar w:top="950" w:right="1440" w:bottom="1080" w:left="1440" w:header="576" w:footer="720" w:gutter="0"/>
          <w:cols w:space="720"/>
          <w:titlePg/>
          <w:docGrid w:linePitch="360"/>
        </w:sectPr>
      </w:pPr>
    </w:p>
    <w:p w14:paraId="5D44BCAE" w14:textId="77777777" w:rsidR="00624514" w:rsidRPr="00624514" w:rsidRDefault="00624514" w:rsidP="005D5642">
      <w:pPr>
        <w:pStyle w:val="ListParagraph"/>
        <w:numPr>
          <w:ilvl w:val="0"/>
          <w:numId w:val="17"/>
        </w:numPr>
        <w:ind w:left="689" w:hanging="357"/>
        <w:rPr>
          <w:sz w:val="24"/>
          <w:szCs w:val="24"/>
          <w:lang w:val="en-GB"/>
        </w:rPr>
      </w:pPr>
      <w:r w:rsidRPr="00624514">
        <w:rPr>
          <w:b/>
          <w:bCs/>
          <w:sz w:val="24"/>
          <w:szCs w:val="24"/>
          <w:lang w:val="en-GB"/>
        </w:rPr>
        <w:t>Web Development</w:t>
      </w:r>
      <w:r w:rsidRPr="00624514">
        <w:rPr>
          <w:sz w:val="24"/>
          <w:szCs w:val="24"/>
          <w:lang w:val="en-GB"/>
        </w:rPr>
        <w:t>: HTML, CSS, JavaScript</w:t>
      </w:r>
    </w:p>
    <w:p w14:paraId="31073DB2" w14:textId="77777777" w:rsidR="00624514" w:rsidRPr="00624514" w:rsidRDefault="00624514" w:rsidP="005D5642">
      <w:pPr>
        <w:pStyle w:val="ListParagraph"/>
        <w:numPr>
          <w:ilvl w:val="0"/>
          <w:numId w:val="17"/>
        </w:numPr>
        <w:ind w:left="689" w:hanging="357"/>
        <w:rPr>
          <w:sz w:val="24"/>
          <w:szCs w:val="24"/>
          <w:lang w:val="en-GB"/>
        </w:rPr>
      </w:pPr>
      <w:r w:rsidRPr="00624514">
        <w:rPr>
          <w:b/>
          <w:bCs/>
          <w:sz w:val="24"/>
          <w:szCs w:val="24"/>
          <w:lang w:val="en-GB"/>
        </w:rPr>
        <w:t>WordPress</w:t>
      </w:r>
      <w:r w:rsidRPr="00624514">
        <w:rPr>
          <w:sz w:val="24"/>
          <w:szCs w:val="24"/>
          <w:lang w:val="en-GB"/>
        </w:rPr>
        <w:t>: Basic knowledge and eagerness to learn custom development</w:t>
      </w:r>
    </w:p>
    <w:p w14:paraId="7DD6B15F" w14:textId="77777777" w:rsidR="00624514" w:rsidRPr="00624514" w:rsidRDefault="00624514" w:rsidP="005D5642">
      <w:pPr>
        <w:pStyle w:val="ListParagraph"/>
        <w:numPr>
          <w:ilvl w:val="0"/>
          <w:numId w:val="17"/>
        </w:numPr>
        <w:ind w:left="689" w:hanging="357"/>
        <w:rPr>
          <w:sz w:val="24"/>
          <w:szCs w:val="24"/>
          <w:lang w:val="en-GB"/>
        </w:rPr>
      </w:pPr>
      <w:r w:rsidRPr="00624514">
        <w:rPr>
          <w:b/>
          <w:bCs/>
          <w:sz w:val="24"/>
          <w:szCs w:val="24"/>
          <w:lang w:val="en-GB"/>
        </w:rPr>
        <w:t>Programming Languages</w:t>
      </w:r>
      <w:r w:rsidRPr="00624514">
        <w:rPr>
          <w:sz w:val="24"/>
          <w:szCs w:val="24"/>
          <w:lang w:val="en-GB"/>
        </w:rPr>
        <w:t>: Proficient in HTML, CSS, JavaScript; familiar with PHP</w:t>
      </w:r>
    </w:p>
    <w:p w14:paraId="305F964E" w14:textId="77777777" w:rsidR="00624514" w:rsidRPr="00624514" w:rsidRDefault="00624514" w:rsidP="005D5642">
      <w:pPr>
        <w:pStyle w:val="ListParagraph"/>
        <w:numPr>
          <w:ilvl w:val="0"/>
          <w:numId w:val="17"/>
        </w:numPr>
        <w:ind w:left="689" w:hanging="357"/>
        <w:rPr>
          <w:sz w:val="24"/>
          <w:szCs w:val="24"/>
          <w:lang w:val="en-GB"/>
        </w:rPr>
      </w:pPr>
      <w:r w:rsidRPr="00624514">
        <w:rPr>
          <w:b/>
          <w:bCs/>
          <w:sz w:val="24"/>
          <w:szCs w:val="24"/>
          <w:lang w:val="en-GB"/>
        </w:rPr>
        <w:t>Version Control</w:t>
      </w:r>
      <w:r w:rsidRPr="00624514">
        <w:rPr>
          <w:sz w:val="24"/>
          <w:szCs w:val="24"/>
          <w:lang w:val="en-GB"/>
        </w:rPr>
        <w:t>: Git/GitHub basics</w:t>
      </w:r>
    </w:p>
    <w:p w14:paraId="5E15ED80" w14:textId="77777777" w:rsidR="00624514" w:rsidRPr="00624514" w:rsidRDefault="00624514" w:rsidP="005D5642">
      <w:pPr>
        <w:pStyle w:val="ListParagraph"/>
        <w:numPr>
          <w:ilvl w:val="0"/>
          <w:numId w:val="17"/>
        </w:numPr>
        <w:ind w:left="689" w:hanging="357"/>
        <w:rPr>
          <w:sz w:val="24"/>
          <w:szCs w:val="24"/>
          <w:lang w:val="en-GB"/>
        </w:rPr>
      </w:pPr>
      <w:r w:rsidRPr="00624514">
        <w:rPr>
          <w:b/>
          <w:bCs/>
          <w:sz w:val="24"/>
          <w:szCs w:val="24"/>
          <w:lang w:val="en-GB"/>
        </w:rPr>
        <w:t>Responsive Design</w:t>
      </w:r>
      <w:r w:rsidRPr="00624514">
        <w:rPr>
          <w:sz w:val="24"/>
          <w:szCs w:val="24"/>
          <w:lang w:val="en-GB"/>
        </w:rPr>
        <w:t>: Understanding of mobile-first and responsive design principles</w:t>
      </w:r>
    </w:p>
    <w:p w14:paraId="0A452610" w14:textId="77777777" w:rsidR="00624514" w:rsidRPr="00624514" w:rsidRDefault="00624514" w:rsidP="005D5642">
      <w:pPr>
        <w:pStyle w:val="ListParagraph"/>
        <w:numPr>
          <w:ilvl w:val="0"/>
          <w:numId w:val="17"/>
        </w:numPr>
        <w:ind w:left="689" w:hanging="357"/>
        <w:rPr>
          <w:sz w:val="24"/>
          <w:szCs w:val="24"/>
          <w:lang w:val="en-GB"/>
        </w:rPr>
      </w:pPr>
      <w:r w:rsidRPr="00624514">
        <w:rPr>
          <w:b/>
          <w:bCs/>
          <w:sz w:val="24"/>
          <w:szCs w:val="24"/>
          <w:lang w:val="en-GB"/>
        </w:rPr>
        <w:t>Basic SEO</w:t>
      </w:r>
      <w:r w:rsidRPr="00624514">
        <w:rPr>
          <w:sz w:val="24"/>
          <w:szCs w:val="24"/>
          <w:lang w:val="en-GB"/>
        </w:rPr>
        <w:t>: Awareness of SEO principles for web development</w:t>
      </w:r>
    </w:p>
    <w:p w14:paraId="577875A8" w14:textId="77777777" w:rsidR="005E0005" w:rsidRDefault="005E0005" w:rsidP="00F3138E">
      <w:pPr>
        <w:rPr>
          <w:sz w:val="24"/>
          <w:szCs w:val="24"/>
          <w:lang w:val="en-GB"/>
        </w:rPr>
        <w:sectPr w:rsidR="005E0005" w:rsidSect="005E0005">
          <w:type w:val="continuous"/>
          <w:pgSz w:w="11906" w:h="16838" w:code="9"/>
          <w:pgMar w:top="950" w:right="1440" w:bottom="1080" w:left="1440" w:header="576" w:footer="720" w:gutter="0"/>
          <w:cols w:num="2" w:space="720"/>
          <w:titlePg/>
          <w:docGrid w:linePitch="360"/>
        </w:sectPr>
      </w:pPr>
    </w:p>
    <w:p w14:paraId="100145EB" w14:textId="31874EE8" w:rsidR="003949FD" w:rsidRPr="00941FE3" w:rsidRDefault="003949FD" w:rsidP="005E0005">
      <w:pPr>
        <w:spacing w:before="140"/>
        <w:rPr>
          <w:sz w:val="24"/>
          <w:szCs w:val="24"/>
          <w:lang w:val="en-GB"/>
        </w:rPr>
      </w:pPr>
      <w:r w:rsidRPr="00941FE3">
        <w:rPr>
          <w:sz w:val="24"/>
          <w:szCs w:val="24"/>
          <w:lang w:val="en-GB"/>
        </w:rPr>
        <w:t xml:space="preserve">Soft </w:t>
      </w:r>
      <w:r w:rsidR="00624514">
        <w:rPr>
          <w:sz w:val="24"/>
          <w:szCs w:val="24"/>
          <w:lang w:val="en-GB"/>
        </w:rPr>
        <w:t>S</w:t>
      </w:r>
      <w:r w:rsidRPr="00941FE3">
        <w:rPr>
          <w:sz w:val="24"/>
          <w:szCs w:val="24"/>
          <w:lang w:val="en-GB"/>
        </w:rPr>
        <w:t>kills:</w:t>
      </w:r>
    </w:p>
    <w:tbl>
      <w:tblPr>
        <w:tblStyle w:val="TableGrid"/>
        <w:tblW w:w="5700" w:type="pct"/>
        <w:tblLook w:val="0000" w:firstRow="0" w:lastRow="0" w:firstColumn="0" w:lastColumn="0" w:noHBand="0" w:noVBand="0"/>
      </w:tblPr>
      <w:tblGrid>
        <w:gridCol w:w="3542"/>
        <w:gridCol w:w="6748"/>
      </w:tblGrid>
      <w:tr w:rsidR="00967393" w14:paraId="069C5E45" w14:textId="77777777" w:rsidTr="00CE2C25">
        <w:trPr>
          <w:trHeight w:val="1400"/>
        </w:trPr>
        <w:tc>
          <w:tcPr>
            <w:tcW w:w="1721" w:type="pct"/>
          </w:tcPr>
          <w:p w14:paraId="232C81A3" w14:textId="7E99370B" w:rsidR="00967393" w:rsidRPr="00156DF7" w:rsidRDefault="00967393" w:rsidP="00967393">
            <w:pPr>
              <w:pStyle w:val="ListParagraph"/>
              <w:numPr>
                <w:ilvl w:val="0"/>
                <w:numId w:val="17"/>
              </w:numPr>
              <w:ind w:left="689" w:hanging="357"/>
              <w:rPr>
                <w:sz w:val="24"/>
                <w:szCs w:val="24"/>
                <w:lang w:val="en-GB"/>
              </w:rPr>
            </w:pPr>
            <w:r w:rsidRPr="00156DF7">
              <w:rPr>
                <w:sz w:val="24"/>
                <w:szCs w:val="24"/>
                <w:lang w:val="en-GB"/>
              </w:rPr>
              <w:t xml:space="preserve">Problem Solving </w:t>
            </w:r>
          </w:p>
          <w:p w14:paraId="7D7606E7" w14:textId="6FF820C0" w:rsidR="00967393" w:rsidRPr="00156DF7" w:rsidRDefault="00967393" w:rsidP="00967393">
            <w:pPr>
              <w:pStyle w:val="ListParagraph"/>
              <w:numPr>
                <w:ilvl w:val="0"/>
                <w:numId w:val="17"/>
              </w:numPr>
              <w:ind w:left="689" w:hanging="357"/>
              <w:rPr>
                <w:sz w:val="24"/>
                <w:szCs w:val="24"/>
                <w:lang w:val="en-GB"/>
              </w:rPr>
            </w:pPr>
            <w:r w:rsidRPr="00156DF7">
              <w:rPr>
                <w:sz w:val="24"/>
                <w:szCs w:val="24"/>
                <w:lang w:val="en-GB"/>
              </w:rPr>
              <w:t>Communication</w:t>
            </w:r>
          </w:p>
          <w:p w14:paraId="33F3D111" w14:textId="291164E7" w:rsidR="00967393" w:rsidRDefault="00624514" w:rsidP="00967393">
            <w:pPr>
              <w:pStyle w:val="ListParagraph"/>
              <w:numPr>
                <w:ilvl w:val="0"/>
                <w:numId w:val="17"/>
              </w:numPr>
              <w:ind w:left="689" w:hanging="357"/>
              <w:rPr>
                <w:sz w:val="24"/>
                <w:szCs w:val="24"/>
                <w:lang w:val="en-GB"/>
              </w:rPr>
            </w:pPr>
            <w:r>
              <w:rPr>
                <w:sz w:val="24"/>
                <w:szCs w:val="24"/>
                <w:lang w:val="en-GB"/>
              </w:rPr>
              <w:t>Team Collaboration</w:t>
            </w:r>
          </w:p>
          <w:p w14:paraId="2FAB0FFB" w14:textId="4B73B399" w:rsidR="004676E7" w:rsidRDefault="004676E7" w:rsidP="00967393">
            <w:pPr>
              <w:pStyle w:val="ListParagraph"/>
              <w:numPr>
                <w:ilvl w:val="0"/>
                <w:numId w:val="17"/>
              </w:numPr>
              <w:ind w:left="689" w:hanging="357"/>
              <w:rPr>
                <w:sz w:val="24"/>
                <w:szCs w:val="24"/>
                <w:lang w:val="en-GB"/>
              </w:rPr>
            </w:pPr>
            <w:r>
              <w:rPr>
                <w:sz w:val="24"/>
                <w:szCs w:val="24"/>
                <w:lang w:val="en-GB"/>
              </w:rPr>
              <w:t>Adaptability</w:t>
            </w:r>
          </w:p>
          <w:p w14:paraId="2BA84A79" w14:textId="77777777" w:rsidR="00967393" w:rsidRPr="00967393" w:rsidRDefault="00967393" w:rsidP="00C7775D">
            <w:pPr>
              <w:ind w:left="332"/>
              <w:rPr>
                <w:color w:val="3A3A3A" w:themeColor="background2" w:themeShade="40"/>
                <w:lang w:val="en-GB"/>
              </w:rPr>
            </w:pPr>
          </w:p>
        </w:tc>
        <w:tc>
          <w:tcPr>
            <w:tcW w:w="3279" w:type="pct"/>
          </w:tcPr>
          <w:p w14:paraId="4AE8877B" w14:textId="344B9611" w:rsidR="00967393" w:rsidRDefault="00967393" w:rsidP="00967393">
            <w:pPr>
              <w:pStyle w:val="ListParagraph"/>
              <w:numPr>
                <w:ilvl w:val="0"/>
                <w:numId w:val="17"/>
              </w:numPr>
              <w:ind w:left="689" w:hanging="357"/>
              <w:rPr>
                <w:sz w:val="24"/>
                <w:szCs w:val="24"/>
                <w:lang w:val="en-GB"/>
              </w:rPr>
            </w:pPr>
            <w:r>
              <w:rPr>
                <w:sz w:val="24"/>
                <w:szCs w:val="24"/>
                <w:lang w:val="en-GB"/>
              </w:rPr>
              <w:t>Time Management</w:t>
            </w:r>
          </w:p>
          <w:p w14:paraId="6A299043" w14:textId="7640E28E" w:rsidR="004676E7" w:rsidRDefault="004676E7" w:rsidP="00967393">
            <w:pPr>
              <w:pStyle w:val="ListParagraph"/>
              <w:numPr>
                <w:ilvl w:val="0"/>
                <w:numId w:val="17"/>
              </w:numPr>
              <w:ind w:left="689" w:hanging="357"/>
              <w:rPr>
                <w:sz w:val="24"/>
                <w:szCs w:val="24"/>
                <w:lang w:val="en-GB"/>
              </w:rPr>
            </w:pPr>
            <w:r>
              <w:rPr>
                <w:sz w:val="24"/>
                <w:szCs w:val="24"/>
                <w:lang w:val="en-GB"/>
              </w:rPr>
              <w:t>Technical Documentation</w:t>
            </w:r>
          </w:p>
          <w:p w14:paraId="4D09A8C5" w14:textId="5325A339" w:rsidR="004676E7" w:rsidRPr="004676E7" w:rsidRDefault="004676E7" w:rsidP="004676E7">
            <w:pPr>
              <w:pStyle w:val="ListParagraph"/>
              <w:numPr>
                <w:ilvl w:val="0"/>
                <w:numId w:val="17"/>
              </w:numPr>
              <w:ind w:left="689" w:hanging="357"/>
              <w:rPr>
                <w:color w:val="3A3A3A" w:themeColor="background2" w:themeShade="40"/>
                <w:lang w:val="en-GB"/>
              </w:rPr>
            </w:pPr>
            <w:r>
              <w:rPr>
                <w:sz w:val="24"/>
                <w:szCs w:val="24"/>
                <w:lang w:val="en-GB"/>
              </w:rPr>
              <w:t>Attention to Detail</w:t>
            </w:r>
          </w:p>
        </w:tc>
      </w:tr>
    </w:tbl>
    <w:p w14:paraId="5A108BF9" w14:textId="70252BB6" w:rsidR="001D4B17" w:rsidRPr="007138F7" w:rsidRDefault="004676E7" w:rsidP="005E0005">
      <w:pPr>
        <w:pStyle w:val="Heading1"/>
        <w:spacing w:before="200" w:after="60"/>
        <w:rPr>
          <w:lang w:val="en-GB"/>
        </w:rPr>
      </w:pPr>
      <w:r>
        <w:rPr>
          <w:lang w:val="en-GB"/>
        </w:rPr>
        <w:t>E</w:t>
      </w:r>
      <w:r w:rsidR="001D4B17">
        <w:rPr>
          <w:lang w:val="en-GB"/>
        </w:rPr>
        <w:t>Xperience</w:t>
      </w:r>
    </w:p>
    <w:tbl>
      <w:tblPr>
        <w:tblStyle w:val="TableGrid"/>
        <w:tblW w:w="5024"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046"/>
      </w:tblGrid>
      <w:tr w:rsidR="001D4B17" w:rsidRPr="007138F7" w14:paraId="201AD94F" w14:textId="77777777" w:rsidTr="00FB18ED">
        <w:trPr>
          <w:trHeight w:val="4448"/>
        </w:trPr>
        <w:tc>
          <w:tcPr>
            <w:tcW w:w="9046" w:type="dxa"/>
          </w:tcPr>
          <w:p w14:paraId="6BB06D0D" w14:textId="1559CE29" w:rsidR="0004790B" w:rsidRPr="007138F7" w:rsidRDefault="00AA0726" w:rsidP="0004790B">
            <w:pPr>
              <w:pStyle w:val="Heading3"/>
              <w:contextualSpacing w:val="0"/>
              <w:rPr>
                <w:lang w:val="en-GB"/>
              </w:rPr>
            </w:pPr>
            <w:r>
              <w:rPr>
                <w:lang w:val="en-GB"/>
              </w:rPr>
              <w:t>MARCH 20</w:t>
            </w:r>
            <w:r w:rsidR="00CA23D3">
              <w:rPr>
                <w:lang w:val="en-GB"/>
              </w:rPr>
              <w:t>20</w:t>
            </w:r>
            <w:r>
              <w:rPr>
                <w:lang w:val="en-GB"/>
              </w:rPr>
              <w:t xml:space="preserve"> </w:t>
            </w:r>
            <w:r w:rsidR="0004790B">
              <w:rPr>
                <w:lang w:val="en-GB"/>
              </w:rPr>
              <w:t>–</w:t>
            </w:r>
            <w:r w:rsidR="000B7B12">
              <w:rPr>
                <w:lang w:val="en-GB"/>
              </w:rPr>
              <w:t xml:space="preserve"> CURRENT</w:t>
            </w:r>
          </w:p>
          <w:p w14:paraId="495C29EF" w14:textId="4F81FC2B" w:rsidR="004B3F2D" w:rsidRPr="004B3F2D" w:rsidRDefault="0004790B" w:rsidP="0004790B">
            <w:pPr>
              <w:pStyle w:val="Heading2"/>
              <w:contextualSpacing w:val="0"/>
              <w:rPr>
                <w:b w:val="0"/>
                <w:smallCaps/>
                <w:color w:val="595959" w:themeColor="text1" w:themeTint="A6"/>
              </w:rPr>
            </w:pPr>
            <w:r>
              <w:rPr>
                <w:color w:val="0070C0"/>
                <w:lang w:val="en-GB" w:bidi="en-GB"/>
              </w:rPr>
              <w:t>FREE LANCE</w:t>
            </w:r>
            <w:r w:rsidRPr="001E486D">
              <w:rPr>
                <w:color w:val="0070C0"/>
                <w:lang w:val="en-GB" w:bidi="en-GB"/>
              </w:rPr>
              <w:t xml:space="preserve">, </w:t>
            </w:r>
            <w:r w:rsidR="004B3F2D">
              <w:rPr>
                <w:rStyle w:val="SubtleReference"/>
              </w:rPr>
              <w:t xml:space="preserve">Game </w:t>
            </w:r>
            <w:r w:rsidR="008E0A6F">
              <w:rPr>
                <w:rStyle w:val="SubtleReference"/>
              </w:rPr>
              <w:t>PROGRAMER</w:t>
            </w:r>
          </w:p>
          <w:p w14:paraId="48B3F2FB" w14:textId="1305E82B" w:rsidR="0004790B" w:rsidRDefault="000925FE" w:rsidP="0004790B">
            <w:pPr>
              <w:pStyle w:val="ListParagraph"/>
              <w:numPr>
                <w:ilvl w:val="0"/>
                <w:numId w:val="15"/>
              </w:numPr>
              <w:rPr>
                <w:lang w:val="en-GB"/>
              </w:rPr>
            </w:pPr>
            <w:r>
              <w:rPr>
                <w:lang w:val="en-GB"/>
              </w:rPr>
              <w:t>Developed games for IOS, Android &amp; PC platforms using Roblox Studio</w:t>
            </w:r>
            <w:r w:rsidR="002C7051">
              <w:rPr>
                <w:lang w:val="en-GB"/>
              </w:rPr>
              <w:t xml:space="preserve"> in </w:t>
            </w:r>
            <w:r w:rsidR="003626B5">
              <w:t>Luau</w:t>
            </w:r>
            <w:r>
              <w:rPr>
                <w:lang w:val="en-GB"/>
              </w:rPr>
              <w:t>.</w:t>
            </w:r>
          </w:p>
          <w:p w14:paraId="02266444" w14:textId="093E9D58" w:rsidR="006E6F3C" w:rsidRDefault="006E6F3C" w:rsidP="0004790B">
            <w:pPr>
              <w:pStyle w:val="ListParagraph"/>
              <w:numPr>
                <w:ilvl w:val="0"/>
                <w:numId w:val="15"/>
              </w:numPr>
              <w:rPr>
                <w:lang w:val="en-GB"/>
              </w:rPr>
            </w:pPr>
            <w:r>
              <w:rPr>
                <w:lang w:val="en-GB"/>
              </w:rPr>
              <w:t>Collaborated with team members to enhance game</w:t>
            </w:r>
            <w:r w:rsidR="006B03E1">
              <w:rPr>
                <w:lang w:val="en-GB"/>
              </w:rPr>
              <w:t xml:space="preserve"> mechanics</w:t>
            </w:r>
            <w:r>
              <w:rPr>
                <w:lang w:val="en-GB"/>
              </w:rPr>
              <w:t>.</w:t>
            </w:r>
          </w:p>
          <w:p w14:paraId="6A8040A0" w14:textId="4F650C44" w:rsidR="006B03E1" w:rsidRDefault="006B03E1" w:rsidP="0004790B">
            <w:pPr>
              <w:pStyle w:val="ListParagraph"/>
              <w:numPr>
                <w:ilvl w:val="0"/>
                <w:numId w:val="15"/>
              </w:numPr>
              <w:rPr>
                <w:lang w:val="en-GB"/>
              </w:rPr>
            </w:pPr>
            <w:r>
              <w:rPr>
                <w:lang w:val="en-GB"/>
              </w:rPr>
              <w:t>Implemented</w:t>
            </w:r>
            <w:r w:rsidR="007C722A">
              <w:rPr>
                <w:lang w:val="en-GB"/>
              </w:rPr>
              <w:t xml:space="preserve"> user interfaces and game features based on design of specifications.</w:t>
            </w:r>
          </w:p>
          <w:p w14:paraId="458D0D5F" w14:textId="2496FFE2" w:rsidR="007C722A" w:rsidRDefault="007C722A" w:rsidP="0004790B">
            <w:pPr>
              <w:pStyle w:val="ListParagraph"/>
              <w:numPr>
                <w:ilvl w:val="0"/>
                <w:numId w:val="15"/>
              </w:numPr>
              <w:rPr>
                <w:lang w:val="en-GB"/>
              </w:rPr>
            </w:pPr>
            <w:r>
              <w:rPr>
                <w:lang w:val="en-GB"/>
              </w:rPr>
              <w:t xml:space="preserve">Integrated third-party </w:t>
            </w:r>
            <w:r w:rsidR="00616133">
              <w:rPr>
                <w:lang w:val="en-GB"/>
              </w:rPr>
              <w:t>APIs</w:t>
            </w:r>
            <w:r>
              <w:rPr>
                <w:lang w:val="en-GB"/>
              </w:rPr>
              <w:t xml:space="preserve"> for analytics &amp; in-app purchases.</w:t>
            </w:r>
          </w:p>
          <w:p w14:paraId="328B9AEF" w14:textId="69612809" w:rsidR="00DE1152" w:rsidRDefault="006B03E1" w:rsidP="0004790B">
            <w:pPr>
              <w:pStyle w:val="ListParagraph"/>
              <w:numPr>
                <w:ilvl w:val="0"/>
                <w:numId w:val="15"/>
              </w:numPr>
              <w:rPr>
                <w:lang w:val="en-GB"/>
              </w:rPr>
            </w:pPr>
            <w:r>
              <w:rPr>
                <w:lang w:val="en-GB"/>
              </w:rPr>
              <w:t>Assisted in</w:t>
            </w:r>
            <w:r w:rsidR="004B3F2D">
              <w:rPr>
                <w:lang w:val="en-GB"/>
              </w:rPr>
              <w:t xml:space="preserve"> testing, debug and ensuring</w:t>
            </w:r>
            <w:r w:rsidR="000925FE">
              <w:rPr>
                <w:lang w:val="en-GB"/>
              </w:rPr>
              <w:t xml:space="preserve"> functionality of core mechanics</w:t>
            </w:r>
            <w:r w:rsidR="004B3F2D">
              <w:rPr>
                <w:lang w:val="en-GB"/>
              </w:rPr>
              <w:t xml:space="preserve">, completed code </w:t>
            </w:r>
            <w:r w:rsidR="0059547E">
              <w:rPr>
                <w:lang w:val="en-GB"/>
              </w:rPr>
              <w:t>reviews,</w:t>
            </w:r>
            <w:r w:rsidR="006E6F3C">
              <w:rPr>
                <w:lang w:val="en-GB"/>
              </w:rPr>
              <w:t xml:space="preserve"> and managed documentation of code.</w:t>
            </w:r>
          </w:p>
          <w:p w14:paraId="234A1265" w14:textId="77777777" w:rsidR="0004790B" w:rsidRDefault="0004790B" w:rsidP="00A77944">
            <w:pPr>
              <w:pStyle w:val="Heading3"/>
              <w:contextualSpacing w:val="0"/>
              <w:rPr>
                <w:lang w:val="en-GB"/>
              </w:rPr>
            </w:pPr>
          </w:p>
          <w:p w14:paraId="47D6B762" w14:textId="7A0B6C63" w:rsidR="001D4B17" w:rsidRPr="007138F7" w:rsidRDefault="001D4B17" w:rsidP="00A77944">
            <w:pPr>
              <w:pStyle w:val="Heading3"/>
              <w:contextualSpacing w:val="0"/>
              <w:rPr>
                <w:lang w:val="en-GB"/>
              </w:rPr>
            </w:pPr>
            <w:r>
              <w:rPr>
                <w:lang w:val="en-GB"/>
              </w:rPr>
              <w:t>May 2024 – JUNE 2024</w:t>
            </w:r>
          </w:p>
          <w:p w14:paraId="7FC658FD" w14:textId="6F9219D4" w:rsidR="001D4B17" w:rsidRDefault="001576F7" w:rsidP="001576F7">
            <w:pPr>
              <w:pStyle w:val="Heading2"/>
              <w:contextualSpacing w:val="0"/>
              <w:rPr>
                <w:lang w:val="en-GB"/>
              </w:rPr>
            </w:pPr>
            <w:r>
              <w:rPr>
                <w:color w:val="0070C0"/>
                <w:lang w:val="en-GB" w:bidi="en-GB"/>
              </w:rPr>
              <w:t>B&amp;M</w:t>
            </w:r>
            <w:r w:rsidR="001D4B17" w:rsidRPr="001E486D">
              <w:rPr>
                <w:color w:val="0070C0"/>
                <w:lang w:val="en-GB" w:bidi="en-GB"/>
              </w:rPr>
              <w:t xml:space="preserve">, </w:t>
            </w:r>
            <w:r>
              <w:rPr>
                <w:rStyle w:val="SubtleReference"/>
              </w:rPr>
              <w:t>RETAIL ASSISTANT</w:t>
            </w:r>
          </w:p>
          <w:p w14:paraId="3D933E93" w14:textId="14FFAAB4" w:rsidR="001576F7" w:rsidRDefault="009478A3" w:rsidP="00A77944">
            <w:pPr>
              <w:pStyle w:val="ListParagraph"/>
              <w:numPr>
                <w:ilvl w:val="0"/>
                <w:numId w:val="15"/>
              </w:numPr>
              <w:rPr>
                <w:lang w:val="en-GB"/>
              </w:rPr>
            </w:pPr>
            <w:r>
              <w:rPr>
                <w:lang w:val="en-GB"/>
              </w:rPr>
              <w:t xml:space="preserve">Worked </w:t>
            </w:r>
            <w:r w:rsidR="001A305B">
              <w:rPr>
                <w:lang w:val="en-GB"/>
              </w:rPr>
              <w:t xml:space="preserve">individually </w:t>
            </w:r>
            <w:r>
              <w:rPr>
                <w:lang w:val="en-GB"/>
              </w:rPr>
              <w:t>to stock and maintain shelves.</w:t>
            </w:r>
          </w:p>
          <w:p w14:paraId="54C2AF82" w14:textId="0FDBE1ED" w:rsidR="00BF4A59" w:rsidRDefault="009478A3" w:rsidP="00BF4A59">
            <w:pPr>
              <w:pStyle w:val="ListParagraph"/>
              <w:numPr>
                <w:ilvl w:val="0"/>
                <w:numId w:val="15"/>
              </w:numPr>
              <w:rPr>
                <w:lang w:val="en-GB"/>
              </w:rPr>
            </w:pPr>
            <w:r>
              <w:rPr>
                <w:lang w:val="en-GB"/>
              </w:rPr>
              <w:t>Answered customer questions and solved issues</w:t>
            </w:r>
            <w:r w:rsidR="00BF4A59">
              <w:rPr>
                <w:lang w:val="en-GB"/>
              </w:rPr>
              <w:t>.</w:t>
            </w:r>
          </w:p>
          <w:p w14:paraId="5190B0A1" w14:textId="77777777" w:rsidR="00BF4A59" w:rsidRDefault="009478A3" w:rsidP="00BF4A59">
            <w:pPr>
              <w:pStyle w:val="ListParagraph"/>
              <w:numPr>
                <w:ilvl w:val="0"/>
                <w:numId w:val="15"/>
              </w:numPr>
              <w:rPr>
                <w:lang w:val="en-GB"/>
              </w:rPr>
            </w:pPr>
            <w:r>
              <w:rPr>
                <w:lang w:val="en-GB"/>
              </w:rPr>
              <w:t>Always maintained cleanliness on shop floor during shift</w:t>
            </w:r>
            <w:r w:rsidR="00D828B5">
              <w:rPr>
                <w:lang w:val="en-GB"/>
              </w:rPr>
              <w:t>.</w:t>
            </w:r>
          </w:p>
          <w:p w14:paraId="5C96CBF2" w14:textId="45E7299E" w:rsidR="00D87B14" w:rsidRPr="00BF4A59" w:rsidRDefault="00D87B14" w:rsidP="00BF4A59">
            <w:pPr>
              <w:pStyle w:val="ListParagraph"/>
              <w:numPr>
                <w:ilvl w:val="0"/>
                <w:numId w:val="15"/>
              </w:numPr>
              <w:rPr>
                <w:lang w:val="en-GB"/>
              </w:rPr>
            </w:pPr>
            <w:r>
              <w:rPr>
                <w:lang w:val="en-GB"/>
              </w:rPr>
              <w:t>Routinely “Rumbled” where we</w:t>
            </w:r>
            <w:r w:rsidR="001A305B">
              <w:rPr>
                <w:lang w:val="en-GB"/>
              </w:rPr>
              <w:t xml:space="preserve"> as a team</w:t>
            </w:r>
            <w:r>
              <w:rPr>
                <w:lang w:val="en-GB"/>
              </w:rPr>
              <w:t xml:space="preserve"> would go around and prevent gaps in between products to </w:t>
            </w:r>
            <w:r w:rsidR="00BA3019">
              <w:rPr>
                <w:lang w:val="en-GB"/>
              </w:rPr>
              <w:t>maximise</w:t>
            </w:r>
            <w:r>
              <w:rPr>
                <w:lang w:val="en-GB"/>
              </w:rPr>
              <w:t xml:space="preserve"> appeal and sales.</w:t>
            </w:r>
          </w:p>
        </w:tc>
      </w:tr>
    </w:tbl>
    <w:p w14:paraId="4801B9EC" w14:textId="77777777" w:rsidR="00FB18ED" w:rsidRDefault="00FB18ED">
      <w:r>
        <w:br w:type="page"/>
      </w:r>
    </w:p>
    <w:tbl>
      <w:tblPr>
        <w:tblStyle w:val="TableGrid"/>
        <w:tblW w:w="5024"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046"/>
      </w:tblGrid>
      <w:tr w:rsidR="001D4B17" w:rsidRPr="007138F7" w14:paraId="225C7D48" w14:textId="77777777" w:rsidTr="00FB18ED">
        <w:trPr>
          <w:trHeight w:val="14"/>
        </w:trPr>
        <w:tc>
          <w:tcPr>
            <w:tcW w:w="9046" w:type="dxa"/>
            <w:tcMar>
              <w:top w:w="216" w:type="dxa"/>
            </w:tcMar>
          </w:tcPr>
          <w:p w14:paraId="4577DCC0" w14:textId="734F65CF" w:rsidR="0004790B" w:rsidRPr="0004790B" w:rsidRDefault="0004790B" w:rsidP="00786C42">
            <w:pPr>
              <w:rPr>
                <w:lang w:val="en-GB"/>
              </w:rPr>
            </w:pPr>
          </w:p>
        </w:tc>
      </w:tr>
    </w:tbl>
    <w:sdt>
      <w:sdtPr>
        <w:rPr>
          <w:lang w:val="en-GB"/>
        </w:rPr>
        <w:alias w:val="Education:"/>
        <w:tag w:val="Education:"/>
        <w:id w:val="-1908763273"/>
        <w:placeholder>
          <w:docPart w:val="51BBBD79F43E4D1BB9A886DCD534E2AF"/>
        </w:placeholder>
        <w:temporary/>
        <w:showingPlcHdr/>
        <w15:appearance w15:val="hidden"/>
      </w:sdtPr>
      <w:sdtContent>
        <w:p w14:paraId="6DB854FA" w14:textId="3179CB0C" w:rsidR="00DA59AA" w:rsidRPr="007138F7" w:rsidRDefault="00DA59AA" w:rsidP="001576CA">
          <w:pPr>
            <w:pStyle w:val="Heading1"/>
            <w:spacing w:before="200" w:after="100"/>
            <w:rPr>
              <w:lang w:val="en-GB"/>
            </w:rPr>
          </w:pPr>
          <w:r w:rsidRPr="007138F7">
            <w:rPr>
              <w:lang w:val="en-GB" w:bidi="en-GB"/>
            </w:rPr>
            <w:t>Education</w:t>
          </w:r>
        </w:p>
      </w:sdtContent>
    </w:sdt>
    <w:tbl>
      <w:tblPr>
        <w:tblStyle w:val="TableGrid"/>
        <w:tblW w:w="5024"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046"/>
      </w:tblGrid>
      <w:tr w:rsidR="001D0BF1" w:rsidRPr="007138F7" w14:paraId="7F25C7E3" w14:textId="77777777" w:rsidTr="00C43974">
        <w:trPr>
          <w:trHeight w:val="158"/>
        </w:trPr>
        <w:tc>
          <w:tcPr>
            <w:tcW w:w="9047" w:type="dxa"/>
          </w:tcPr>
          <w:p w14:paraId="53A0E78A" w14:textId="513A8ED6" w:rsidR="001D0BF1" w:rsidRPr="007138F7" w:rsidRDefault="0064610F" w:rsidP="001D0BF1">
            <w:pPr>
              <w:pStyle w:val="Heading3"/>
              <w:contextualSpacing w:val="0"/>
              <w:rPr>
                <w:lang w:val="en-GB"/>
              </w:rPr>
            </w:pPr>
            <w:r>
              <w:rPr>
                <w:lang w:val="en-GB"/>
              </w:rPr>
              <w:t>SEPT 202</w:t>
            </w:r>
            <w:r w:rsidR="002276B8">
              <w:rPr>
                <w:lang w:val="en-GB"/>
              </w:rPr>
              <w:t>2</w:t>
            </w:r>
            <w:r w:rsidR="00711189">
              <w:rPr>
                <w:lang w:val="en-GB"/>
              </w:rPr>
              <w:t xml:space="preserve"> </w:t>
            </w:r>
            <w:r>
              <w:rPr>
                <w:lang w:val="en-GB"/>
              </w:rPr>
              <w:t xml:space="preserve">– </w:t>
            </w:r>
            <w:r w:rsidR="00482650">
              <w:rPr>
                <w:lang w:val="en-GB"/>
              </w:rPr>
              <w:t>jUly 2024</w:t>
            </w:r>
            <w:r w:rsidR="00EC7A0E">
              <w:rPr>
                <w:lang w:val="en-GB"/>
              </w:rPr>
              <w:t xml:space="preserve"> (</w:t>
            </w:r>
            <w:r w:rsidR="001740AC">
              <w:rPr>
                <w:lang w:val="en-GB"/>
              </w:rPr>
              <w:t>MErit</w:t>
            </w:r>
            <w:r w:rsidR="00EC7A0E">
              <w:rPr>
                <w:lang w:val="en-GB"/>
              </w:rPr>
              <w:t>)</w:t>
            </w:r>
          </w:p>
          <w:p w14:paraId="5EDF888D" w14:textId="62D82BCF" w:rsidR="001D0BF1" w:rsidRPr="007138F7" w:rsidRDefault="00B66595" w:rsidP="001D0BF1">
            <w:pPr>
              <w:pStyle w:val="Heading2"/>
              <w:contextualSpacing w:val="0"/>
              <w:rPr>
                <w:lang w:val="en-GB"/>
              </w:rPr>
            </w:pPr>
            <w:r>
              <w:rPr>
                <w:color w:val="0070C0"/>
                <w:lang w:val="en-GB" w:bidi="en-GB"/>
              </w:rPr>
              <w:t>COMPUTER SCIENCE</w:t>
            </w:r>
            <w:r w:rsidR="001D0BF1" w:rsidRPr="001E486D">
              <w:rPr>
                <w:color w:val="0070C0"/>
                <w:lang w:val="en-GB" w:bidi="en-GB"/>
              </w:rPr>
              <w:t xml:space="preserve">, </w:t>
            </w:r>
            <w:r w:rsidR="00753746">
              <w:rPr>
                <w:rStyle w:val="SubtleReference"/>
                <w:lang w:val="en-GB"/>
              </w:rPr>
              <w:t>C</w:t>
            </w:r>
            <w:r w:rsidR="00753746">
              <w:rPr>
                <w:rStyle w:val="SubtleReference"/>
              </w:rPr>
              <w:t>OLLEGE OF WEST ANGLIA</w:t>
            </w:r>
          </w:p>
          <w:p w14:paraId="55342EE1" w14:textId="32489549" w:rsidR="00FF45FE" w:rsidRDefault="00F46A65" w:rsidP="00FF45FE">
            <w:pPr>
              <w:pStyle w:val="ListParagraph"/>
              <w:numPr>
                <w:ilvl w:val="0"/>
                <w:numId w:val="15"/>
              </w:numPr>
              <w:rPr>
                <w:lang w:val="en-GB"/>
              </w:rPr>
            </w:pPr>
            <w:r>
              <w:rPr>
                <w:lang w:val="en-GB"/>
              </w:rPr>
              <w:t>Develop</w:t>
            </w:r>
            <w:r w:rsidR="0082290E">
              <w:rPr>
                <w:lang w:val="en-GB"/>
              </w:rPr>
              <w:t xml:space="preserve"> &amp; plan</w:t>
            </w:r>
            <w:r>
              <w:rPr>
                <w:lang w:val="en-GB"/>
              </w:rPr>
              <w:t xml:space="preserve"> an interactive and fun game using Godot in GDScript</w:t>
            </w:r>
            <w:r w:rsidR="00D302A3">
              <w:rPr>
                <w:lang w:val="en-GB"/>
              </w:rPr>
              <w:t xml:space="preserve"> and document it</w:t>
            </w:r>
            <w:r w:rsidR="0082290E">
              <w:rPr>
                <w:lang w:val="en-GB"/>
              </w:rPr>
              <w:t xml:space="preserve"> the development process</w:t>
            </w:r>
            <w:r w:rsidR="00D302A3">
              <w:rPr>
                <w:lang w:val="en-GB"/>
              </w:rPr>
              <w:t>.</w:t>
            </w:r>
          </w:p>
          <w:p w14:paraId="6D291CA7" w14:textId="75EEF971" w:rsidR="004F5880" w:rsidRDefault="004F5880" w:rsidP="00FF45FE">
            <w:pPr>
              <w:pStyle w:val="ListParagraph"/>
              <w:numPr>
                <w:ilvl w:val="0"/>
                <w:numId w:val="15"/>
              </w:numPr>
              <w:rPr>
                <w:lang w:val="en-GB"/>
              </w:rPr>
            </w:pPr>
            <w:r>
              <w:t>Developing Websites using HTML, CSS, and interactive frameworks such as JavaScript/React</w:t>
            </w:r>
          </w:p>
          <w:p w14:paraId="71AB93AC" w14:textId="76B22986" w:rsidR="004F5880" w:rsidRDefault="004F5880" w:rsidP="00FF45FE">
            <w:pPr>
              <w:pStyle w:val="ListParagraph"/>
              <w:numPr>
                <w:ilvl w:val="0"/>
                <w:numId w:val="15"/>
              </w:numPr>
              <w:rPr>
                <w:lang w:val="en-GB"/>
              </w:rPr>
            </w:pPr>
            <w:r>
              <w:t>Understanding Object-Oriented Programming in C#, Python, JavaScript, with similarities in other programming languages</w:t>
            </w:r>
          </w:p>
          <w:p w14:paraId="3FE205A8" w14:textId="4573EA40" w:rsidR="004F5880" w:rsidRPr="004F5880" w:rsidRDefault="004F5880" w:rsidP="004F5880">
            <w:pPr>
              <w:pStyle w:val="ListParagraph"/>
              <w:numPr>
                <w:ilvl w:val="0"/>
                <w:numId w:val="15"/>
              </w:numPr>
              <w:rPr>
                <w:lang w:val="en-GB"/>
              </w:rPr>
            </w:pPr>
            <w:r>
              <w:t>Understanding Computer Networking, including network types and models</w:t>
            </w:r>
            <w:r w:rsidR="00F731F3">
              <w:rPr>
                <w:lang w:val="en-GB"/>
              </w:rPr>
              <w:t xml:space="preserve">. </w:t>
            </w:r>
          </w:p>
          <w:p w14:paraId="408666E2" w14:textId="3DAFF77C" w:rsidR="00FF45FE" w:rsidRPr="00FF45FE" w:rsidRDefault="004F5880" w:rsidP="00FF45FE">
            <w:pPr>
              <w:pStyle w:val="ListParagraph"/>
              <w:numPr>
                <w:ilvl w:val="0"/>
                <w:numId w:val="15"/>
              </w:numPr>
              <w:rPr>
                <w:lang w:val="en-GB"/>
              </w:rPr>
            </w:pPr>
            <w:r>
              <w:t>Managing &amp; Supporting computer systems, utilizing tools such as antivirus, firewalls, VNC, Windows Troubleshooter, System Mechanic, and monitoring software</w:t>
            </w:r>
          </w:p>
        </w:tc>
      </w:tr>
      <w:tr w:rsidR="00896F56" w:rsidRPr="007138F7" w14:paraId="1BC4BF0C" w14:textId="77777777" w:rsidTr="00C43974">
        <w:trPr>
          <w:trHeight w:val="176"/>
        </w:trPr>
        <w:tc>
          <w:tcPr>
            <w:tcW w:w="9047" w:type="dxa"/>
            <w:tcMar>
              <w:top w:w="216" w:type="dxa"/>
            </w:tcMar>
          </w:tcPr>
          <w:p w14:paraId="0557CDE5" w14:textId="2786F5E1" w:rsidR="00896F56" w:rsidRPr="007138F7" w:rsidRDefault="00896F56" w:rsidP="00EC7A0E">
            <w:pPr>
              <w:pStyle w:val="Heading3"/>
              <w:tabs>
                <w:tab w:val="left" w:pos="4986"/>
              </w:tabs>
              <w:contextualSpacing w:val="0"/>
              <w:rPr>
                <w:lang w:val="en-GB"/>
              </w:rPr>
            </w:pPr>
            <w:r>
              <w:rPr>
                <w:lang w:val="en-GB"/>
              </w:rPr>
              <w:t>SEPT 2021 – July 2022</w:t>
            </w:r>
            <w:r w:rsidR="00EC7A0E">
              <w:rPr>
                <w:lang w:val="en-GB"/>
              </w:rPr>
              <w:t xml:space="preserve"> (Merit)</w:t>
            </w:r>
            <w:r w:rsidR="00EC7A0E">
              <w:rPr>
                <w:lang w:val="en-GB"/>
              </w:rPr>
              <w:tab/>
            </w:r>
          </w:p>
          <w:p w14:paraId="14826BC3" w14:textId="7FFCD95E" w:rsidR="00896F56" w:rsidRPr="007138F7" w:rsidRDefault="00896F56" w:rsidP="00896F56">
            <w:pPr>
              <w:pStyle w:val="Heading2"/>
              <w:contextualSpacing w:val="0"/>
              <w:rPr>
                <w:lang w:val="en-GB"/>
              </w:rPr>
            </w:pPr>
            <w:r>
              <w:rPr>
                <w:color w:val="0070C0"/>
                <w:lang w:val="en-GB"/>
              </w:rPr>
              <w:t>Information &amp; creative technology</w:t>
            </w:r>
            <w:r w:rsidRPr="001E486D">
              <w:rPr>
                <w:color w:val="0070C0"/>
                <w:lang w:val="en-GB" w:bidi="en-GB"/>
              </w:rPr>
              <w:t xml:space="preserve">, </w:t>
            </w:r>
            <w:r>
              <w:rPr>
                <w:rStyle w:val="SubtleReference"/>
                <w:lang w:val="en-GB"/>
              </w:rPr>
              <w:t>C</w:t>
            </w:r>
            <w:r>
              <w:rPr>
                <w:rStyle w:val="SubtleReference"/>
              </w:rPr>
              <w:t>ollege Of West ANglia</w:t>
            </w:r>
          </w:p>
          <w:p w14:paraId="0712C260" w14:textId="63D2E162" w:rsidR="00C84524" w:rsidRPr="00C84524" w:rsidRDefault="00C84524" w:rsidP="00C84524">
            <w:pPr>
              <w:pStyle w:val="ListParagraph"/>
              <w:numPr>
                <w:ilvl w:val="0"/>
                <w:numId w:val="14"/>
              </w:numPr>
              <w:rPr>
                <w:lang w:val="en-GB"/>
              </w:rPr>
            </w:pPr>
            <w:r>
              <w:t>IT Systems Security &amp; Encryption: Understanding how encryption secures data, and the pros and cons of encryption</w:t>
            </w:r>
            <w:r w:rsidR="00896F56">
              <w:rPr>
                <w:lang w:val="en-GB"/>
              </w:rPr>
              <w:t>.</w:t>
            </w:r>
          </w:p>
          <w:p w14:paraId="3DE773B9" w14:textId="134722BF" w:rsidR="00C84524" w:rsidRDefault="00C84524" w:rsidP="00896F56">
            <w:pPr>
              <w:pStyle w:val="ListParagraph"/>
              <w:numPr>
                <w:ilvl w:val="0"/>
                <w:numId w:val="14"/>
              </w:numPr>
              <w:rPr>
                <w:lang w:val="en-GB"/>
              </w:rPr>
            </w:pPr>
            <w:r>
              <w:t xml:space="preserve">Business Applications for social media: Understanding company choices, privacy concerns, and running a successful online </w:t>
            </w:r>
            <w:r w:rsidR="00185DD3">
              <w:t>business.</w:t>
            </w:r>
          </w:p>
          <w:p w14:paraId="4FDC24D4" w14:textId="1BC45FB9" w:rsidR="00C84524" w:rsidRDefault="00C84524" w:rsidP="00896F56">
            <w:pPr>
              <w:pStyle w:val="ListParagraph"/>
              <w:numPr>
                <w:ilvl w:val="0"/>
                <w:numId w:val="14"/>
              </w:numPr>
              <w:rPr>
                <w:lang w:val="en-GB"/>
              </w:rPr>
            </w:pPr>
            <w:r>
              <w:t>The Impact of Computing: Analyzing the pros and cons of technology, importance of recycling, environmental effects, and benefits to society</w:t>
            </w:r>
          </w:p>
          <w:p w14:paraId="1BF18695" w14:textId="09656B1B" w:rsidR="00896F56" w:rsidRPr="00C43974" w:rsidRDefault="00185DD3" w:rsidP="00896F56">
            <w:pPr>
              <w:pStyle w:val="ListParagraph"/>
              <w:numPr>
                <w:ilvl w:val="0"/>
                <w:numId w:val="14"/>
              </w:numPr>
              <w:rPr>
                <w:lang w:val="en-GB"/>
              </w:rPr>
            </w:pPr>
            <w:r>
              <w:t>Digital Graphics &amp; Animation: Advanced editing skills and targeting specific audiences</w:t>
            </w:r>
          </w:p>
        </w:tc>
      </w:tr>
      <w:tr w:rsidR="00896F56" w:rsidRPr="007138F7" w14:paraId="4B8442B5" w14:textId="77777777" w:rsidTr="00C43974">
        <w:trPr>
          <w:trHeight w:val="176"/>
        </w:trPr>
        <w:tc>
          <w:tcPr>
            <w:tcW w:w="9047" w:type="dxa"/>
            <w:tcMar>
              <w:top w:w="216" w:type="dxa"/>
            </w:tcMar>
          </w:tcPr>
          <w:p w14:paraId="5630BB04" w14:textId="62187AA7" w:rsidR="00896F56" w:rsidRPr="007138F7" w:rsidRDefault="00896F56" w:rsidP="00896F56">
            <w:pPr>
              <w:pStyle w:val="Heading3"/>
              <w:contextualSpacing w:val="0"/>
              <w:rPr>
                <w:lang w:val="en-GB"/>
              </w:rPr>
            </w:pPr>
            <w:r>
              <w:rPr>
                <w:lang w:val="en-GB"/>
              </w:rPr>
              <w:t>SEPT 202</w:t>
            </w:r>
            <w:r w:rsidR="002E0C5F">
              <w:rPr>
                <w:lang w:val="en-GB"/>
              </w:rPr>
              <w:t>2</w:t>
            </w:r>
            <w:r>
              <w:rPr>
                <w:lang w:val="en-GB"/>
              </w:rPr>
              <w:t xml:space="preserve"> – July 202</w:t>
            </w:r>
            <w:r w:rsidR="002E0C5F">
              <w:rPr>
                <w:lang w:val="en-GB"/>
              </w:rPr>
              <w:t>3</w:t>
            </w:r>
          </w:p>
          <w:p w14:paraId="268375ED" w14:textId="43CB7E03" w:rsidR="00896F56" w:rsidRPr="007138F7" w:rsidRDefault="002E0C5F" w:rsidP="00896F56">
            <w:pPr>
              <w:pStyle w:val="Heading2"/>
              <w:contextualSpacing w:val="0"/>
              <w:rPr>
                <w:lang w:val="en-GB"/>
              </w:rPr>
            </w:pPr>
            <w:r>
              <w:rPr>
                <w:color w:val="0070C0"/>
                <w:lang w:val="en-GB"/>
              </w:rPr>
              <w:t>ENglish &amp; Maths</w:t>
            </w:r>
            <w:r w:rsidR="00896F56" w:rsidRPr="001E486D">
              <w:rPr>
                <w:color w:val="0070C0"/>
                <w:lang w:val="en-GB" w:bidi="en-GB"/>
              </w:rPr>
              <w:t xml:space="preserve">, </w:t>
            </w:r>
            <w:r w:rsidR="00896F56">
              <w:rPr>
                <w:rStyle w:val="SubtleReference"/>
                <w:lang w:val="en-GB"/>
              </w:rPr>
              <w:t>C</w:t>
            </w:r>
            <w:r w:rsidR="00896F56">
              <w:rPr>
                <w:rStyle w:val="SubtleReference"/>
              </w:rPr>
              <w:t>ollege Of West ANglia</w:t>
            </w:r>
          </w:p>
          <w:p w14:paraId="470C21F0" w14:textId="141D7FD1" w:rsidR="002E0C5F" w:rsidRPr="000B10F8" w:rsidRDefault="002E0C5F" w:rsidP="002E0C5F">
            <w:pPr>
              <w:pStyle w:val="ListParagraph"/>
              <w:numPr>
                <w:ilvl w:val="0"/>
                <w:numId w:val="14"/>
              </w:numPr>
              <w:rPr>
                <w:sz w:val="24"/>
                <w:szCs w:val="24"/>
                <w:lang w:val="en-GB"/>
              </w:rPr>
            </w:pPr>
            <w:r w:rsidRPr="000B10F8">
              <w:rPr>
                <w:b/>
                <w:bCs/>
                <w:sz w:val="24"/>
                <w:szCs w:val="24"/>
                <w:lang w:val="en-GB"/>
              </w:rPr>
              <w:t>English</w:t>
            </w:r>
            <w:r w:rsidRPr="000B10F8">
              <w:rPr>
                <w:sz w:val="24"/>
                <w:szCs w:val="24"/>
                <w:lang w:val="en-GB"/>
              </w:rPr>
              <w:t xml:space="preserve"> | Functional Skills </w:t>
            </w:r>
            <w:r w:rsidRPr="00C64439">
              <w:rPr>
                <w:sz w:val="24"/>
                <w:szCs w:val="24"/>
                <w:lang w:val="en-GB"/>
              </w:rPr>
              <w:t>L2</w:t>
            </w:r>
          </w:p>
          <w:p w14:paraId="73CAF0C9" w14:textId="06AF01FA" w:rsidR="00896F56" w:rsidRPr="00B8478B" w:rsidRDefault="002E0C5F" w:rsidP="00896F56">
            <w:pPr>
              <w:pStyle w:val="ListParagraph"/>
              <w:numPr>
                <w:ilvl w:val="0"/>
                <w:numId w:val="14"/>
              </w:numPr>
              <w:rPr>
                <w:sz w:val="24"/>
                <w:szCs w:val="24"/>
                <w:lang w:val="en-GB"/>
              </w:rPr>
            </w:pPr>
            <w:r w:rsidRPr="000B10F8">
              <w:rPr>
                <w:b/>
                <w:bCs/>
                <w:sz w:val="24"/>
                <w:szCs w:val="24"/>
                <w:lang w:val="en-GB"/>
              </w:rPr>
              <w:t>Maths</w:t>
            </w:r>
            <w:r w:rsidRPr="000B10F8">
              <w:rPr>
                <w:sz w:val="24"/>
                <w:szCs w:val="24"/>
                <w:lang w:val="en-GB"/>
              </w:rPr>
              <w:t xml:space="preserve">| Functional Skills </w:t>
            </w:r>
            <w:r w:rsidRPr="00C64439">
              <w:rPr>
                <w:sz w:val="24"/>
                <w:szCs w:val="24"/>
                <w:lang w:val="en-GB"/>
              </w:rPr>
              <w:t>L1</w:t>
            </w:r>
          </w:p>
        </w:tc>
      </w:tr>
    </w:tbl>
    <w:p w14:paraId="322D7200" w14:textId="77777777" w:rsidR="00056C07" w:rsidRDefault="00056C07" w:rsidP="0062312F">
      <w:pPr>
        <w:pStyle w:val="Heading1"/>
        <w:rPr>
          <w:lang w:val="en-GB"/>
        </w:rPr>
      </w:pPr>
    </w:p>
    <w:sdt>
      <w:sdtPr>
        <w:rPr>
          <w:lang w:val="en-GB"/>
        </w:rPr>
        <w:alias w:val="Activities:"/>
        <w:tag w:val="Activities:"/>
        <w:id w:val="1223332893"/>
        <w:placeholder>
          <w:docPart w:val="8026B43C9F4849CA93AA0781CDB6573C"/>
        </w:placeholder>
        <w:temporary/>
        <w:showingPlcHdr/>
        <w15:appearance w15:val="hidden"/>
      </w:sdtPr>
      <w:sdtContent>
        <w:p w14:paraId="76A5A5DE" w14:textId="308BF8F0" w:rsidR="00796E54" w:rsidRDefault="0062312F" w:rsidP="001576CA">
          <w:pPr>
            <w:pStyle w:val="Heading1"/>
            <w:spacing w:before="200" w:after="100"/>
            <w:rPr>
              <w:lang w:val="en-GB"/>
            </w:rPr>
          </w:pPr>
          <w:r w:rsidRPr="007138F7">
            <w:rPr>
              <w:lang w:val="en-GB" w:bidi="en-GB"/>
            </w:rPr>
            <w:t>Activities</w:t>
          </w:r>
        </w:p>
      </w:sdtContent>
    </w:sdt>
    <w:p w14:paraId="66F0DE25" w14:textId="24F81758" w:rsidR="00796E54" w:rsidRPr="003D539F" w:rsidRDefault="003D539F" w:rsidP="003D539F">
      <w:pPr>
        <w:rPr>
          <w:lang w:val="en-GB"/>
        </w:rPr>
      </w:pPr>
      <w:r w:rsidRPr="0028121B">
        <w:t xml:space="preserve">I have designed, planned, and developed interactive games using Roblox Studio and Godot, leveraging my programming skills in Luau and GDScript. My experience includes creating user interfaces, logos, and vectors with Affinity Designer/Photo, as well as building, fixing, and maintaining computers to provide IT support to family and friends. Additionally, I have tutored beginners in Luau for Roblox Studio, </w:t>
      </w:r>
      <w:r>
        <w:t xml:space="preserve">using videos which involved </w:t>
      </w:r>
      <w:r w:rsidRPr="0028121B">
        <w:t>filming, editing, and publishing tutorials with VEGAS Movie Studio 2013 and 2016.</w:t>
      </w:r>
    </w:p>
    <w:sectPr w:rsidR="00796E54" w:rsidRPr="003D539F" w:rsidSect="005E0005">
      <w:type w:val="continuous"/>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2A1B1" w14:textId="77777777" w:rsidR="004D2829" w:rsidRDefault="004D2829" w:rsidP="0068194B">
      <w:r>
        <w:separator/>
      </w:r>
    </w:p>
    <w:p w14:paraId="43B1C264" w14:textId="77777777" w:rsidR="004D2829" w:rsidRDefault="004D2829"/>
    <w:p w14:paraId="157B4DEC" w14:textId="77777777" w:rsidR="004D2829" w:rsidRDefault="004D2829"/>
  </w:endnote>
  <w:endnote w:type="continuationSeparator" w:id="0">
    <w:p w14:paraId="78AAD4EA" w14:textId="77777777" w:rsidR="004D2829" w:rsidRDefault="004D2829" w:rsidP="0068194B">
      <w:r>
        <w:continuationSeparator/>
      </w:r>
    </w:p>
    <w:p w14:paraId="4CB6FE5B" w14:textId="77777777" w:rsidR="004D2829" w:rsidRDefault="004D2829"/>
    <w:p w14:paraId="2348D1E3" w14:textId="77777777" w:rsidR="004D2829" w:rsidRDefault="004D2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7944782A" w14:textId="77777777" w:rsidR="002B2958" w:rsidRDefault="002B2958">
        <w:pPr>
          <w:pStyle w:val="Footer"/>
        </w:pPr>
        <w:r>
          <w:rPr>
            <w:lang w:val="en-GB" w:bidi="en-GB"/>
          </w:rPr>
          <w:fldChar w:fldCharType="begin"/>
        </w:r>
        <w:r>
          <w:rPr>
            <w:lang w:val="en-GB" w:bidi="en-GB"/>
          </w:rPr>
          <w:instrText xml:space="preserve"> PAGE   \* MERGEFORMAT </w:instrText>
        </w:r>
        <w:r>
          <w:rPr>
            <w:lang w:val="en-GB" w:bidi="en-GB"/>
          </w:rPr>
          <w:fldChar w:fldCharType="separate"/>
        </w:r>
        <w:r w:rsidR="007138F7">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FABBE" w14:textId="77777777" w:rsidR="004D2829" w:rsidRDefault="004D2829" w:rsidP="0068194B">
      <w:r>
        <w:separator/>
      </w:r>
    </w:p>
    <w:p w14:paraId="23FC7BC1" w14:textId="77777777" w:rsidR="004D2829" w:rsidRDefault="004D2829"/>
    <w:p w14:paraId="28246BF6" w14:textId="77777777" w:rsidR="004D2829" w:rsidRDefault="004D2829"/>
  </w:footnote>
  <w:footnote w:type="continuationSeparator" w:id="0">
    <w:p w14:paraId="19D6E193" w14:textId="77777777" w:rsidR="004D2829" w:rsidRDefault="004D2829" w:rsidP="0068194B">
      <w:r>
        <w:continuationSeparator/>
      </w:r>
    </w:p>
    <w:p w14:paraId="63988C08" w14:textId="77777777" w:rsidR="004D2829" w:rsidRDefault="004D2829"/>
    <w:p w14:paraId="6E41019E" w14:textId="77777777" w:rsidR="004D2829" w:rsidRDefault="004D28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E32E3" w14:textId="77777777" w:rsidR="00236D54" w:rsidRPr="007138F7" w:rsidRDefault="00F476C4" w:rsidP="005A1B10">
    <w:pPr>
      <w:pStyle w:val="Header"/>
      <w:rPr>
        <w:lang w:val="en-GB"/>
      </w:rPr>
    </w:pPr>
    <w:r w:rsidRPr="007138F7">
      <w:rPr>
        <w:noProof/>
        <w:lang w:val="en-GB"/>
      </w:rPr>
      <mc:AlternateContent>
        <mc:Choice Requires="wps">
          <w:drawing>
            <wp:anchor distT="0" distB="0" distL="114300" distR="114300" simplePos="0" relativeHeight="251659264" behindDoc="1" locked="0" layoutInCell="1" allowOverlap="1" wp14:anchorId="71C9374F" wp14:editId="4F5BC610">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0BBCD5F"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6D856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C7216"/>
    <w:multiLevelType w:val="multilevel"/>
    <w:tmpl w:val="083E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457BB"/>
    <w:multiLevelType w:val="hybridMultilevel"/>
    <w:tmpl w:val="C6C63436"/>
    <w:lvl w:ilvl="0" w:tplc="5DEA6AAE">
      <w:numFmt w:val="bullet"/>
      <w:lvlText w:val=""/>
      <w:lvlJc w:val="left"/>
      <w:pPr>
        <w:ind w:left="720" w:hanging="360"/>
      </w:pPr>
      <w:rPr>
        <w:rFonts w:ascii="Symbol" w:eastAsiaTheme="minorHAnsi" w:hAnsi="Symbol" w:cstheme="minorBidi"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FD4007"/>
    <w:multiLevelType w:val="multilevel"/>
    <w:tmpl w:val="277C4B50"/>
    <w:lvl w:ilvl="0">
      <w:start w:val="1"/>
      <w:numFmt w:val="bullet"/>
      <w:pStyle w:val="ListBullet"/>
      <w:lvlText w:val=""/>
      <w:lvlJc w:val="left"/>
      <w:pPr>
        <w:ind w:left="360" w:hanging="360"/>
      </w:pPr>
      <w:rPr>
        <w:rFonts w:ascii="Symbol" w:hAnsi="Symbol" w:hint="default"/>
        <w:color w:val="0070C0"/>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0315C63"/>
    <w:multiLevelType w:val="hybridMultilevel"/>
    <w:tmpl w:val="05943BA0"/>
    <w:lvl w:ilvl="0" w:tplc="C8421C6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76DC4"/>
    <w:multiLevelType w:val="hybridMultilevel"/>
    <w:tmpl w:val="89B46790"/>
    <w:lvl w:ilvl="0" w:tplc="EA06950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5730689">
    <w:abstractNumId w:val="9"/>
  </w:num>
  <w:num w:numId="2" w16cid:durableId="14887699">
    <w:abstractNumId w:val="8"/>
  </w:num>
  <w:num w:numId="3" w16cid:durableId="1347094289">
    <w:abstractNumId w:val="7"/>
  </w:num>
  <w:num w:numId="4" w16cid:durableId="1612592944">
    <w:abstractNumId w:val="6"/>
  </w:num>
  <w:num w:numId="5" w16cid:durableId="2131968905">
    <w:abstractNumId w:val="12"/>
  </w:num>
  <w:num w:numId="6" w16cid:durableId="1001545617">
    <w:abstractNumId w:val="3"/>
  </w:num>
  <w:num w:numId="7" w16cid:durableId="713623471">
    <w:abstractNumId w:val="13"/>
  </w:num>
  <w:num w:numId="8" w16cid:durableId="516433996">
    <w:abstractNumId w:val="2"/>
  </w:num>
  <w:num w:numId="9" w16cid:durableId="1441997921">
    <w:abstractNumId w:val="16"/>
  </w:num>
  <w:num w:numId="10" w16cid:durableId="2008902523">
    <w:abstractNumId w:val="5"/>
  </w:num>
  <w:num w:numId="11" w16cid:durableId="256603677">
    <w:abstractNumId w:val="4"/>
  </w:num>
  <w:num w:numId="12" w16cid:durableId="258802223">
    <w:abstractNumId w:val="1"/>
  </w:num>
  <w:num w:numId="13" w16cid:durableId="1110585225">
    <w:abstractNumId w:val="0"/>
  </w:num>
  <w:num w:numId="14" w16cid:durableId="679048082">
    <w:abstractNumId w:val="15"/>
  </w:num>
  <w:num w:numId="15" w16cid:durableId="1849129617">
    <w:abstractNumId w:val="14"/>
  </w:num>
  <w:num w:numId="16" w16cid:durableId="1391424071">
    <w:abstractNumId w:val="9"/>
  </w:num>
  <w:num w:numId="17" w16cid:durableId="1073314181">
    <w:abstractNumId w:val="11"/>
  </w:num>
  <w:num w:numId="18" w16cid:durableId="3284803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0F"/>
    <w:rsid w:val="000001EF"/>
    <w:rsid w:val="0000557D"/>
    <w:rsid w:val="00007322"/>
    <w:rsid w:val="00007728"/>
    <w:rsid w:val="00015E9F"/>
    <w:rsid w:val="000202A1"/>
    <w:rsid w:val="00024584"/>
    <w:rsid w:val="00024730"/>
    <w:rsid w:val="000312BC"/>
    <w:rsid w:val="00031A79"/>
    <w:rsid w:val="0004790B"/>
    <w:rsid w:val="00055E95"/>
    <w:rsid w:val="00056C07"/>
    <w:rsid w:val="00065D2F"/>
    <w:rsid w:val="00067962"/>
    <w:rsid w:val="0007021F"/>
    <w:rsid w:val="0007466D"/>
    <w:rsid w:val="00080CF8"/>
    <w:rsid w:val="00082714"/>
    <w:rsid w:val="000925FE"/>
    <w:rsid w:val="000A0520"/>
    <w:rsid w:val="000A26A4"/>
    <w:rsid w:val="000B0660"/>
    <w:rsid w:val="000B10F8"/>
    <w:rsid w:val="000B2BA5"/>
    <w:rsid w:val="000B7B12"/>
    <w:rsid w:val="000E54E6"/>
    <w:rsid w:val="000F0525"/>
    <w:rsid w:val="000F2F8C"/>
    <w:rsid w:val="0010006E"/>
    <w:rsid w:val="001045A8"/>
    <w:rsid w:val="00114A91"/>
    <w:rsid w:val="001427E1"/>
    <w:rsid w:val="00144F65"/>
    <w:rsid w:val="00156DF7"/>
    <w:rsid w:val="001576CA"/>
    <w:rsid w:val="001576F7"/>
    <w:rsid w:val="00163668"/>
    <w:rsid w:val="00171566"/>
    <w:rsid w:val="001740AC"/>
    <w:rsid w:val="0017438D"/>
    <w:rsid w:val="00174676"/>
    <w:rsid w:val="001755A8"/>
    <w:rsid w:val="00184014"/>
    <w:rsid w:val="00185DD3"/>
    <w:rsid w:val="00192008"/>
    <w:rsid w:val="001953C2"/>
    <w:rsid w:val="001A305B"/>
    <w:rsid w:val="001B0B06"/>
    <w:rsid w:val="001C0E68"/>
    <w:rsid w:val="001C4B6F"/>
    <w:rsid w:val="001D0BF1"/>
    <w:rsid w:val="001D4B17"/>
    <w:rsid w:val="001E3120"/>
    <w:rsid w:val="001E486D"/>
    <w:rsid w:val="001E7E0C"/>
    <w:rsid w:val="001F0BB0"/>
    <w:rsid w:val="001F4E6D"/>
    <w:rsid w:val="001F577F"/>
    <w:rsid w:val="001F6140"/>
    <w:rsid w:val="00203573"/>
    <w:rsid w:val="0020597D"/>
    <w:rsid w:val="00213B4C"/>
    <w:rsid w:val="002253B0"/>
    <w:rsid w:val="002276B8"/>
    <w:rsid w:val="00232F4B"/>
    <w:rsid w:val="00236D54"/>
    <w:rsid w:val="00241D8C"/>
    <w:rsid w:val="00241FDB"/>
    <w:rsid w:val="0024720C"/>
    <w:rsid w:val="00255D29"/>
    <w:rsid w:val="00257497"/>
    <w:rsid w:val="002617AE"/>
    <w:rsid w:val="002638D0"/>
    <w:rsid w:val="002647D3"/>
    <w:rsid w:val="00275EAE"/>
    <w:rsid w:val="002926E2"/>
    <w:rsid w:val="00294998"/>
    <w:rsid w:val="002978AE"/>
    <w:rsid w:val="00297F18"/>
    <w:rsid w:val="002A1945"/>
    <w:rsid w:val="002B1C16"/>
    <w:rsid w:val="002B2958"/>
    <w:rsid w:val="002B3FC8"/>
    <w:rsid w:val="002B5DC7"/>
    <w:rsid w:val="002B7AD9"/>
    <w:rsid w:val="002C7051"/>
    <w:rsid w:val="002D1453"/>
    <w:rsid w:val="002D23C5"/>
    <w:rsid w:val="002D6137"/>
    <w:rsid w:val="002E0C5F"/>
    <w:rsid w:val="002E7E61"/>
    <w:rsid w:val="002F05E5"/>
    <w:rsid w:val="002F254D"/>
    <w:rsid w:val="002F30E4"/>
    <w:rsid w:val="003003AA"/>
    <w:rsid w:val="00307140"/>
    <w:rsid w:val="00307C20"/>
    <w:rsid w:val="00312AB7"/>
    <w:rsid w:val="003136D5"/>
    <w:rsid w:val="00316DFF"/>
    <w:rsid w:val="00325B57"/>
    <w:rsid w:val="00334BD1"/>
    <w:rsid w:val="00336056"/>
    <w:rsid w:val="003544E1"/>
    <w:rsid w:val="003626B5"/>
    <w:rsid w:val="00366398"/>
    <w:rsid w:val="0036696E"/>
    <w:rsid w:val="00373D44"/>
    <w:rsid w:val="003839CC"/>
    <w:rsid w:val="00386A2D"/>
    <w:rsid w:val="003937F5"/>
    <w:rsid w:val="003949FD"/>
    <w:rsid w:val="00395F71"/>
    <w:rsid w:val="003A0632"/>
    <w:rsid w:val="003A30E5"/>
    <w:rsid w:val="003A6ADF"/>
    <w:rsid w:val="003B5928"/>
    <w:rsid w:val="003D380F"/>
    <w:rsid w:val="003D539F"/>
    <w:rsid w:val="003E0E67"/>
    <w:rsid w:val="003E160D"/>
    <w:rsid w:val="003F1D5F"/>
    <w:rsid w:val="00403AF1"/>
    <w:rsid w:val="004044DD"/>
    <w:rsid w:val="00405128"/>
    <w:rsid w:val="00406CFF"/>
    <w:rsid w:val="00416589"/>
    <w:rsid w:val="00416B25"/>
    <w:rsid w:val="00420592"/>
    <w:rsid w:val="004319E0"/>
    <w:rsid w:val="00433BDA"/>
    <w:rsid w:val="0043463F"/>
    <w:rsid w:val="00437E8C"/>
    <w:rsid w:val="00440225"/>
    <w:rsid w:val="004676E7"/>
    <w:rsid w:val="004726BC"/>
    <w:rsid w:val="00474105"/>
    <w:rsid w:val="004759C6"/>
    <w:rsid w:val="00480E6E"/>
    <w:rsid w:val="0048264C"/>
    <w:rsid w:val="00482650"/>
    <w:rsid w:val="00483BED"/>
    <w:rsid w:val="00486277"/>
    <w:rsid w:val="00494CF6"/>
    <w:rsid w:val="00495F8D"/>
    <w:rsid w:val="004A1FAE"/>
    <w:rsid w:val="004A32FF"/>
    <w:rsid w:val="004A3FB5"/>
    <w:rsid w:val="004B06EB"/>
    <w:rsid w:val="004B3F2D"/>
    <w:rsid w:val="004B640B"/>
    <w:rsid w:val="004B6AD0"/>
    <w:rsid w:val="004C2D5D"/>
    <w:rsid w:val="004C33E1"/>
    <w:rsid w:val="004C492C"/>
    <w:rsid w:val="004D2829"/>
    <w:rsid w:val="004E01EB"/>
    <w:rsid w:val="004E08C0"/>
    <w:rsid w:val="004E2794"/>
    <w:rsid w:val="004F3E87"/>
    <w:rsid w:val="004F5880"/>
    <w:rsid w:val="004F59E1"/>
    <w:rsid w:val="004F787B"/>
    <w:rsid w:val="00505301"/>
    <w:rsid w:val="00510392"/>
    <w:rsid w:val="00513E2A"/>
    <w:rsid w:val="00536062"/>
    <w:rsid w:val="00540664"/>
    <w:rsid w:val="00546739"/>
    <w:rsid w:val="00553704"/>
    <w:rsid w:val="00566A35"/>
    <w:rsid w:val="0056701E"/>
    <w:rsid w:val="00567612"/>
    <w:rsid w:val="005740D7"/>
    <w:rsid w:val="00590568"/>
    <w:rsid w:val="0059161A"/>
    <w:rsid w:val="005948E8"/>
    <w:rsid w:val="0059547E"/>
    <w:rsid w:val="0059742A"/>
    <w:rsid w:val="005A0F26"/>
    <w:rsid w:val="005A1B10"/>
    <w:rsid w:val="005A6850"/>
    <w:rsid w:val="005B1B1B"/>
    <w:rsid w:val="005C5932"/>
    <w:rsid w:val="005D3CA7"/>
    <w:rsid w:val="005D4CC1"/>
    <w:rsid w:val="005D5642"/>
    <w:rsid w:val="005D6598"/>
    <w:rsid w:val="005E0005"/>
    <w:rsid w:val="005E2E25"/>
    <w:rsid w:val="005E7D6D"/>
    <w:rsid w:val="005F26FA"/>
    <w:rsid w:val="005F4B91"/>
    <w:rsid w:val="005F55D2"/>
    <w:rsid w:val="005F630E"/>
    <w:rsid w:val="005F6737"/>
    <w:rsid w:val="006026A7"/>
    <w:rsid w:val="00616133"/>
    <w:rsid w:val="006174D6"/>
    <w:rsid w:val="0062312F"/>
    <w:rsid w:val="00624514"/>
    <w:rsid w:val="00624E8A"/>
    <w:rsid w:val="00625F2C"/>
    <w:rsid w:val="00630DA7"/>
    <w:rsid w:val="0063188B"/>
    <w:rsid w:val="0064610F"/>
    <w:rsid w:val="006533F7"/>
    <w:rsid w:val="00654F79"/>
    <w:rsid w:val="006618E9"/>
    <w:rsid w:val="00662A99"/>
    <w:rsid w:val="00676DBB"/>
    <w:rsid w:val="0068194B"/>
    <w:rsid w:val="00682561"/>
    <w:rsid w:val="00686507"/>
    <w:rsid w:val="0069096B"/>
    <w:rsid w:val="00692703"/>
    <w:rsid w:val="006959F9"/>
    <w:rsid w:val="006A1962"/>
    <w:rsid w:val="006B03E1"/>
    <w:rsid w:val="006B5D48"/>
    <w:rsid w:val="006B7D7B"/>
    <w:rsid w:val="006C1A5E"/>
    <w:rsid w:val="006C7E26"/>
    <w:rsid w:val="006E1507"/>
    <w:rsid w:val="006E6F3C"/>
    <w:rsid w:val="006F1020"/>
    <w:rsid w:val="006F14F4"/>
    <w:rsid w:val="006F1F06"/>
    <w:rsid w:val="0070150C"/>
    <w:rsid w:val="00711189"/>
    <w:rsid w:val="00712602"/>
    <w:rsid w:val="00712D8B"/>
    <w:rsid w:val="007138F7"/>
    <w:rsid w:val="00714B26"/>
    <w:rsid w:val="007170D7"/>
    <w:rsid w:val="007273B7"/>
    <w:rsid w:val="00733E0A"/>
    <w:rsid w:val="0074403D"/>
    <w:rsid w:val="007442A3"/>
    <w:rsid w:val="00746D44"/>
    <w:rsid w:val="00747C8E"/>
    <w:rsid w:val="00753746"/>
    <w:rsid w:val="007538DC"/>
    <w:rsid w:val="00756567"/>
    <w:rsid w:val="00757803"/>
    <w:rsid w:val="00774EE8"/>
    <w:rsid w:val="00786C42"/>
    <w:rsid w:val="0079206B"/>
    <w:rsid w:val="00796076"/>
    <w:rsid w:val="00796E54"/>
    <w:rsid w:val="007A5AFD"/>
    <w:rsid w:val="007A64B8"/>
    <w:rsid w:val="007C0566"/>
    <w:rsid w:val="007C606B"/>
    <w:rsid w:val="007C722A"/>
    <w:rsid w:val="007E6A61"/>
    <w:rsid w:val="007F1D7E"/>
    <w:rsid w:val="00801140"/>
    <w:rsid w:val="00803404"/>
    <w:rsid w:val="00807C48"/>
    <w:rsid w:val="00814198"/>
    <w:rsid w:val="00816B9E"/>
    <w:rsid w:val="0082290E"/>
    <w:rsid w:val="00827A2B"/>
    <w:rsid w:val="00834955"/>
    <w:rsid w:val="00836389"/>
    <w:rsid w:val="00851F16"/>
    <w:rsid w:val="00855B59"/>
    <w:rsid w:val="00857182"/>
    <w:rsid w:val="008571A7"/>
    <w:rsid w:val="00860461"/>
    <w:rsid w:val="00862A71"/>
    <w:rsid w:val="0086487C"/>
    <w:rsid w:val="00870B20"/>
    <w:rsid w:val="00874ADD"/>
    <w:rsid w:val="008829F8"/>
    <w:rsid w:val="00885897"/>
    <w:rsid w:val="00893568"/>
    <w:rsid w:val="00896F56"/>
    <w:rsid w:val="008A2392"/>
    <w:rsid w:val="008A2ADC"/>
    <w:rsid w:val="008A33E7"/>
    <w:rsid w:val="008A6538"/>
    <w:rsid w:val="008C560E"/>
    <w:rsid w:val="008C7056"/>
    <w:rsid w:val="008E0A6F"/>
    <w:rsid w:val="008E4377"/>
    <w:rsid w:val="008F3B14"/>
    <w:rsid w:val="00901899"/>
    <w:rsid w:val="0090344B"/>
    <w:rsid w:val="00905715"/>
    <w:rsid w:val="00906144"/>
    <w:rsid w:val="00910949"/>
    <w:rsid w:val="0091321E"/>
    <w:rsid w:val="00913946"/>
    <w:rsid w:val="0092726B"/>
    <w:rsid w:val="009361BA"/>
    <w:rsid w:val="00941FE3"/>
    <w:rsid w:val="00944F78"/>
    <w:rsid w:val="00946A15"/>
    <w:rsid w:val="00946D5C"/>
    <w:rsid w:val="009478A3"/>
    <w:rsid w:val="009510E7"/>
    <w:rsid w:val="00952C89"/>
    <w:rsid w:val="00953E42"/>
    <w:rsid w:val="009571D8"/>
    <w:rsid w:val="00961B69"/>
    <w:rsid w:val="009650EA"/>
    <w:rsid w:val="00967393"/>
    <w:rsid w:val="009745FD"/>
    <w:rsid w:val="0097790C"/>
    <w:rsid w:val="0098506E"/>
    <w:rsid w:val="009A3555"/>
    <w:rsid w:val="009A3829"/>
    <w:rsid w:val="009A44CE"/>
    <w:rsid w:val="009C4DFC"/>
    <w:rsid w:val="009D44F8"/>
    <w:rsid w:val="009E3160"/>
    <w:rsid w:val="009E4CB3"/>
    <w:rsid w:val="009F220C"/>
    <w:rsid w:val="009F3B05"/>
    <w:rsid w:val="009F4931"/>
    <w:rsid w:val="00A00ED0"/>
    <w:rsid w:val="00A14534"/>
    <w:rsid w:val="00A16DAA"/>
    <w:rsid w:val="00A24162"/>
    <w:rsid w:val="00A25023"/>
    <w:rsid w:val="00A266B6"/>
    <w:rsid w:val="00A270EA"/>
    <w:rsid w:val="00A34BA2"/>
    <w:rsid w:val="00A368EF"/>
    <w:rsid w:val="00A36F27"/>
    <w:rsid w:val="00A42E32"/>
    <w:rsid w:val="00A46116"/>
    <w:rsid w:val="00A46E63"/>
    <w:rsid w:val="00A50019"/>
    <w:rsid w:val="00A51DC5"/>
    <w:rsid w:val="00A53DE1"/>
    <w:rsid w:val="00A615E1"/>
    <w:rsid w:val="00A64B51"/>
    <w:rsid w:val="00A755E8"/>
    <w:rsid w:val="00A82191"/>
    <w:rsid w:val="00A93A5D"/>
    <w:rsid w:val="00AA0726"/>
    <w:rsid w:val="00AB32F8"/>
    <w:rsid w:val="00AB610B"/>
    <w:rsid w:val="00AC2E45"/>
    <w:rsid w:val="00AD360E"/>
    <w:rsid w:val="00AD40FB"/>
    <w:rsid w:val="00AD782D"/>
    <w:rsid w:val="00AE0243"/>
    <w:rsid w:val="00AE3C9A"/>
    <w:rsid w:val="00AE7650"/>
    <w:rsid w:val="00B01AE7"/>
    <w:rsid w:val="00B028D7"/>
    <w:rsid w:val="00B10EBE"/>
    <w:rsid w:val="00B162B6"/>
    <w:rsid w:val="00B236F1"/>
    <w:rsid w:val="00B50F99"/>
    <w:rsid w:val="00B51D1B"/>
    <w:rsid w:val="00B53CF0"/>
    <w:rsid w:val="00B540F4"/>
    <w:rsid w:val="00B60FD0"/>
    <w:rsid w:val="00B622DF"/>
    <w:rsid w:val="00B6332A"/>
    <w:rsid w:val="00B66595"/>
    <w:rsid w:val="00B81760"/>
    <w:rsid w:val="00B8478B"/>
    <w:rsid w:val="00B8494C"/>
    <w:rsid w:val="00B904BD"/>
    <w:rsid w:val="00B92F0A"/>
    <w:rsid w:val="00BA1546"/>
    <w:rsid w:val="00BA3019"/>
    <w:rsid w:val="00BB4E51"/>
    <w:rsid w:val="00BC60FE"/>
    <w:rsid w:val="00BD431F"/>
    <w:rsid w:val="00BD4335"/>
    <w:rsid w:val="00BD5445"/>
    <w:rsid w:val="00BE1E77"/>
    <w:rsid w:val="00BE423E"/>
    <w:rsid w:val="00BF4A59"/>
    <w:rsid w:val="00BF5EE1"/>
    <w:rsid w:val="00BF5F0A"/>
    <w:rsid w:val="00BF61AC"/>
    <w:rsid w:val="00C15539"/>
    <w:rsid w:val="00C1781A"/>
    <w:rsid w:val="00C22FCD"/>
    <w:rsid w:val="00C43974"/>
    <w:rsid w:val="00C47FA6"/>
    <w:rsid w:val="00C559CC"/>
    <w:rsid w:val="00C55A05"/>
    <w:rsid w:val="00C57FC6"/>
    <w:rsid w:val="00C64439"/>
    <w:rsid w:val="00C66A7D"/>
    <w:rsid w:val="00C72AFD"/>
    <w:rsid w:val="00C7739C"/>
    <w:rsid w:val="00C779DA"/>
    <w:rsid w:val="00C814F7"/>
    <w:rsid w:val="00C84524"/>
    <w:rsid w:val="00C8693A"/>
    <w:rsid w:val="00CA23D3"/>
    <w:rsid w:val="00CA4B4D"/>
    <w:rsid w:val="00CB020A"/>
    <w:rsid w:val="00CB35C3"/>
    <w:rsid w:val="00CB699F"/>
    <w:rsid w:val="00CC3DAE"/>
    <w:rsid w:val="00CC61E0"/>
    <w:rsid w:val="00CD323D"/>
    <w:rsid w:val="00CE2C25"/>
    <w:rsid w:val="00CE4030"/>
    <w:rsid w:val="00CE64B3"/>
    <w:rsid w:val="00CF1A49"/>
    <w:rsid w:val="00CF23FF"/>
    <w:rsid w:val="00CF4858"/>
    <w:rsid w:val="00D0630C"/>
    <w:rsid w:val="00D123B7"/>
    <w:rsid w:val="00D243A9"/>
    <w:rsid w:val="00D24BA7"/>
    <w:rsid w:val="00D302A3"/>
    <w:rsid w:val="00D305E5"/>
    <w:rsid w:val="00D37CD3"/>
    <w:rsid w:val="00D55B17"/>
    <w:rsid w:val="00D66A52"/>
    <w:rsid w:val="00D66EFA"/>
    <w:rsid w:val="00D72A2D"/>
    <w:rsid w:val="00D75446"/>
    <w:rsid w:val="00D767A3"/>
    <w:rsid w:val="00D828B5"/>
    <w:rsid w:val="00D855B5"/>
    <w:rsid w:val="00D87B14"/>
    <w:rsid w:val="00D9521A"/>
    <w:rsid w:val="00DA3914"/>
    <w:rsid w:val="00DA3C5C"/>
    <w:rsid w:val="00DA59AA"/>
    <w:rsid w:val="00DB6915"/>
    <w:rsid w:val="00DB7E1E"/>
    <w:rsid w:val="00DC1B78"/>
    <w:rsid w:val="00DC2A2F"/>
    <w:rsid w:val="00DC600B"/>
    <w:rsid w:val="00DD1F5E"/>
    <w:rsid w:val="00DE0FAA"/>
    <w:rsid w:val="00DE1152"/>
    <w:rsid w:val="00DE136D"/>
    <w:rsid w:val="00DE6534"/>
    <w:rsid w:val="00DF4D6C"/>
    <w:rsid w:val="00E01923"/>
    <w:rsid w:val="00E05494"/>
    <w:rsid w:val="00E06EF5"/>
    <w:rsid w:val="00E14498"/>
    <w:rsid w:val="00E2397A"/>
    <w:rsid w:val="00E254DB"/>
    <w:rsid w:val="00E25B53"/>
    <w:rsid w:val="00E300FC"/>
    <w:rsid w:val="00E305C5"/>
    <w:rsid w:val="00E33A16"/>
    <w:rsid w:val="00E362DB"/>
    <w:rsid w:val="00E374B3"/>
    <w:rsid w:val="00E37F2B"/>
    <w:rsid w:val="00E55BDC"/>
    <w:rsid w:val="00E55C02"/>
    <w:rsid w:val="00E5632B"/>
    <w:rsid w:val="00E64774"/>
    <w:rsid w:val="00E70240"/>
    <w:rsid w:val="00E71E6B"/>
    <w:rsid w:val="00E81CC5"/>
    <w:rsid w:val="00E85A87"/>
    <w:rsid w:val="00E85B4A"/>
    <w:rsid w:val="00E9528E"/>
    <w:rsid w:val="00E979C5"/>
    <w:rsid w:val="00EA0D43"/>
    <w:rsid w:val="00EA13EA"/>
    <w:rsid w:val="00EA5099"/>
    <w:rsid w:val="00EA7AD3"/>
    <w:rsid w:val="00EB0F2D"/>
    <w:rsid w:val="00EB76DC"/>
    <w:rsid w:val="00EC1351"/>
    <w:rsid w:val="00EC4CBF"/>
    <w:rsid w:val="00EC4FE1"/>
    <w:rsid w:val="00EC70F2"/>
    <w:rsid w:val="00EC7322"/>
    <w:rsid w:val="00EC7A0E"/>
    <w:rsid w:val="00EE29D3"/>
    <w:rsid w:val="00EE2CA8"/>
    <w:rsid w:val="00EF17E8"/>
    <w:rsid w:val="00EF51D9"/>
    <w:rsid w:val="00EF582B"/>
    <w:rsid w:val="00F130DD"/>
    <w:rsid w:val="00F13B64"/>
    <w:rsid w:val="00F236D2"/>
    <w:rsid w:val="00F24884"/>
    <w:rsid w:val="00F3138E"/>
    <w:rsid w:val="00F45EA1"/>
    <w:rsid w:val="00F46A65"/>
    <w:rsid w:val="00F476C4"/>
    <w:rsid w:val="00F558C1"/>
    <w:rsid w:val="00F61DF9"/>
    <w:rsid w:val="00F731F3"/>
    <w:rsid w:val="00F81960"/>
    <w:rsid w:val="00F8769D"/>
    <w:rsid w:val="00F90A03"/>
    <w:rsid w:val="00F9350C"/>
    <w:rsid w:val="00F94EB5"/>
    <w:rsid w:val="00F9624D"/>
    <w:rsid w:val="00F96B6D"/>
    <w:rsid w:val="00FB18ED"/>
    <w:rsid w:val="00FB31C1"/>
    <w:rsid w:val="00FB58F2"/>
    <w:rsid w:val="00FB6D2F"/>
    <w:rsid w:val="00FC6AEA"/>
    <w:rsid w:val="00FD3D13"/>
    <w:rsid w:val="00FE2B22"/>
    <w:rsid w:val="00FE55A2"/>
    <w:rsid w:val="00FF45FE"/>
    <w:rsid w:val="00FF5D62"/>
    <w:rsid w:val="00FF6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A6B63"/>
  <w15:chartTrackingRefBased/>
  <w15:docId w15:val="{B9E27E33-0BED-4F73-B733-FBBD7A23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393"/>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2205">
      <w:bodyDiv w:val="1"/>
      <w:marLeft w:val="0"/>
      <w:marRight w:val="0"/>
      <w:marTop w:val="0"/>
      <w:marBottom w:val="0"/>
      <w:divBdr>
        <w:top w:val="none" w:sz="0" w:space="0" w:color="auto"/>
        <w:left w:val="none" w:sz="0" w:space="0" w:color="auto"/>
        <w:bottom w:val="none" w:sz="0" w:space="0" w:color="auto"/>
        <w:right w:val="none" w:sz="0" w:space="0" w:color="auto"/>
      </w:divBdr>
    </w:div>
    <w:div w:id="102462675">
      <w:bodyDiv w:val="1"/>
      <w:marLeft w:val="0"/>
      <w:marRight w:val="0"/>
      <w:marTop w:val="0"/>
      <w:marBottom w:val="0"/>
      <w:divBdr>
        <w:top w:val="none" w:sz="0" w:space="0" w:color="auto"/>
        <w:left w:val="none" w:sz="0" w:space="0" w:color="auto"/>
        <w:bottom w:val="none" w:sz="0" w:space="0" w:color="auto"/>
        <w:right w:val="none" w:sz="0" w:space="0" w:color="auto"/>
      </w:divBdr>
    </w:div>
    <w:div w:id="135218664">
      <w:bodyDiv w:val="1"/>
      <w:marLeft w:val="0"/>
      <w:marRight w:val="0"/>
      <w:marTop w:val="0"/>
      <w:marBottom w:val="0"/>
      <w:divBdr>
        <w:top w:val="none" w:sz="0" w:space="0" w:color="auto"/>
        <w:left w:val="none" w:sz="0" w:space="0" w:color="auto"/>
        <w:bottom w:val="none" w:sz="0" w:space="0" w:color="auto"/>
        <w:right w:val="none" w:sz="0" w:space="0" w:color="auto"/>
      </w:divBdr>
    </w:div>
    <w:div w:id="420034099">
      <w:bodyDiv w:val="1"/>
      <w:marLeft w:val="0"/>
      <w:marRight w:val="0"/>
      <w:marTop w:val="0"/>
      <w:marBottom w:val="0"/>
      <w:divBdr>
        <w:top w:val="none" w:sz="0" w:space="0" w:color="auto"/>
        <w:left w:val="none" w:sz="0" w:space="0" w:color="auto"/>
        <w:bottom w:val="none" w:sz="0" w:space="0" w:color="auto"/>
        <w:right w:val="none" w:sz="0" w:space="0" w:color="auto"/>
      </w:divBdr>
    </w:div>
    <w:div w:id="468014988">
      <w:bodyDiv w:val="1"/>
      <w:marLeft w:val="0"/>
      <w:marRight w:val="0"/>
      <w:marTop w:val="0"/>
      <w:marBottom w:val="0"/>
      <w:divBdr>
        <w:top w:val="none" w:sz="0" w:space="0" w:color="auto"/>
        <w:left w:val="none" w:sz="0" w:space="0" w:color="auto"/>
        <w:bottom w:val="none" w:sz="0" w:space="0" w:color="auto"/>
        <w:right w:val="none" w:sz="0" w:space="0" w:color="auto"/>
      </w:divBdr>
    </w:div>
    <w:div w:id="480000664">
      <w:bodyDiv w:val="1"/>
      <w:marLeft w:val="0"/>
      <w:marRight w:val="0"/>
      <w:marTop w:val="0"/>
      <w:marBottom w:val="0"/>
      <w:divBdr>
        <w:top w:val="none" w:sz="0" w:space="0" w:color="auto"/>
        <w:left w:val="none" w:sz="0" w:space="0" w:color="auto"/>
        <w:bottom w:val="none" w:sz="0" w:space="0" w:color="auto"/>
        <w:right w:val="none" w:sz="0" w:space="0" w:color="auto"/>
      </w:divBdr>
    </w:div>
    <w:div w:id="486438557">
      <w:bodyDiv w:val="1"/>
      <w:marLeft w:val="0"/>
      <w:marRight w:val="0"/>
      <w:marTop w:val="0"/>
      <w:marBottom w:val="0"/>
      <w:divBdr>
        <w:top w:val="none" w:sz="0" w:space="0" w:color="auto"/>
        <w:left w:val="none" w:sz="0" w:space="0" w:color="auto"/>
        <w:bottom w:val="none" w:sz="0" w:space="0" w:color="auto"/>
        <w:right w:val="none" w:sz="0" w:space="0" w:color="auto"/>
      </w:divBdr>
    </w:div>
    <w:div w:id="489709392">
      <w:bodyDiv w:val="1"/>
      <w:marLeft w:val="0"/>
      <w:marRight w:val="0"/>
      <w:marTop w:val="0"/>
      <w:marBottom w:val="0"/>
      <w:divBdr>
        <w:top w:val="none" w:sz="0" w:space="0" w:color="auto"/>
        <w:left w:val="none" w:sz="0" w:space="0" w:color="auto"/>
        <w:bottom w:val="none" w:sz="0" w:space="0" w:color="auto"/>
        <w:right w:val="none" w:sz="0" w:space="0" w:color="auto"/>
      </w:divBdr>
    </w:div>
    <w:div w:id="617686371">
      <w:bodyDiv w:val="1"/>
      <w:marLeft w:val="0"/>
      <w:marRight w:val="0"/>
      <w:marTop w:val="0"/>
      <w:marBottom w:val="0"/>
      <w:divBdr>
        <w:top w:val="none" w:sz="0" w:space="0" w:color="auto"/>
        <w:left w:val="none" w:sz="0" w:space="0" w:color="auto"/>
        <w:bottom w:val="none" w:sz="0" w:space="0" w:color="auto"/>
        <w:right w:val="none" w:sz="0" w:space="0" w:color="auto"/>
      </w:divBdr>
    </w:div>
    <w:div w:id="755173647">
      <w:bodyDiv w:val="1"/>
      <w:marLeft w:val="0"/>
      <w:marRight w:val="0"/>
      <w:marTop w:val="0"/>
      <w:marBottom w:val="0"/>
      <w:divBdr>
        <w:top w:val="none" w:sz="0" w:space="0" w:color="auto"/>
        <w:left w:val="none" w:sz="0" w:space="0" w:color="auto"/>
        <w:bottom w:val="none" w:sz="0" w:space="0" w:color="auto"/>
        <w:right w:val="none" w:sz="0" w:space="0" w:color="auto"/>
      </w:divBdr>
    </w:div>
    <w:div w:id="926427395">
      <w:bodyDiv w:val="1"/>
      <w:marLeft w:val="0"/>
      <w:marRight w:val="0"/>
      <w:marTop w:val="0"/>
      <w:marBottom w:val="0"/>
      <w:divBdr>
        <w:top w:val="none" w:sz="0" w:space="0" w:color="auto"/>
        <w:left w:val="none" w:sz="0" w:space="0" w:color="auto"/>
        <w:bottom w:val="none" w:sz="0" w:space="0" w:color="auto"/>
        <w:right w:val="none" w:sz="0" w:space="0" w:color="auto"/>
      </w:divBdr>
    </w:div>
    <w:div w:id="951210045">
      <w:bodyDiv w:val="1"/>
      <w:marLeft w:val="0"/>
      <w:marRight w:val="0"/>
      <w:marTop w:val="0"/>
      <w:marBottom w:val="0"/>
      <w:divBdr>
        <w:top w:val="none" w:sz="0" w:space="0" w:color="auto"/>
        <w:left w:val="none" w:sz="0" w:space="0" w:color="auto"/>
        <w:bottom w:val="none" w:sz="0" w:space="0" w:color="auto"/>
        <w:right w:val="none" w:sz="0" w:space="0" w:color="auto"/>
      </w:divBdr>
    </w:div>
    <w:div w:id="1583561978">
      <w:bodyDiv w:val="1"/>
      <w:marLeft w:val="0"/>
      <w:marRight w:val="0"/>
      <w:marTop w:val="0"/>
      <w:marBottom w:val="0"/>
      <w:divBdr>
        <w:top w:val="none" w:sz="0" w:space="0" w:color="auto"/>
        <w:left w:val="none" w:sz="0" w:space="0" w:color="auto"/>
        <w:bottom w:val="none" w:sz="0" w:space="0" w:color="auto"/>
        <w:right w:val="none" w:sz="0" w:space="0" w:color="auto"/>
      </w:divBdr>
    </w:div>
    <w:div w:id="1821967051">
      <w:bodyDiv w:val="1"/>
      <w:marLeft w:val="0"/>
      <w:marRight w:val="0"/>
      <w:marTop w:val="0"/>
      <w:marBottom w:val="0"/>
      <w:divBdr>
        <w:top w:val="none" w:sz="0" w:space="0" w:color="auto"/>
        <w:left w:val="none" w:sz="0" w:space="0" w:color="auto"/>
        <w:bottom w:val="none" w:sz="0" w:space="0" w:color="auto"/>
        <w:right w:val="none" w:sz="0" w:space="0" w:color="auto"/>
      </w:divBdr>
    </w:div>
    <w:div w:id="1887839205">
      <w:bodyDiv w:val="1"/>
      <w:marLeft w:val="0"/>
      <w:marRight w:val="0"/>
      <w:marTop w:val="0"/>
      <w:marBottom w:val="0"/>
      <w:divBdr>
        <w:top w:val="none" w:sz="0" w:space="0" w:color="auto"/>
        <w:left w:val="none" w:sz="0" w:space="0" w:color="auto"/>
        <w:bottom w:val="none" w:sz="0" w:space="0" w:color="auto"/>
        <w:right w:val="none" w:sz="0" w:space="0" w:color="auto"/>
      </w:divBdr>
    </w:div>
    <w:div w:id="1922912983">
      <w:bodyDiv w:val="1"/>
      <w:marLeft w:val="0"/>
      <w:marRight w:val="0"/>
      <w:marTop w:val="0"/>
      <w:marBottom w:val="0"/>
      <w:divBdr>
        <w:top w:val="none" w:sz="0" w:space="0" w:color="auto"/>
        <w:left w:val="none" w:sz="0" w:space="0" w:color="auto"/>
        <w:bottom w:val="none" w:sz="0" w:space="0" w:color="auto"/>
        <w:right w:val="none" w:sz="0" w:space="0" w:color="auto"/>
      </w:divBdr>
    </w:div>
    <w:div w:id="2026862282">
      <w:bodyDiv w:val="1"/>
      <w:marLeft w:val="0"/>
      <w:marRight w:val="0"/>
      <w:marTop w:val="0"/>
      <w:marBottom w:val="0"/>
      <w:divBdr>
        <w:top w:val="none" w:sz="0" w:space="0" w:color="auto"/>
        <w:left w:val="none" w:sz="0" w:space="0" w:color="auto"/>
        <w:bottom w:val="none" w:sz="0" w:space="0" w:color="auto"/>
        <w:right w:val="none" w:sz="0" w:space="0" w:color="auto"/>
      </w:divBdr>
    </w:div>
    <w:div w:id="2036342948">
      <w:bodyDiv w:val="1"/>
      <w:marLeft w:val="0"/>
      <w:marRight w:val="0"/>
      <w:marTop w:val="0"/>
      <w:marBottom w:val="0"/>
      <w:divBdr>
        <w:top w:val="none" w:sz="0" w:space="0" w:color="auto"/>
        <w:left w:val="none" w:sz="0" w:space="0" w:color="auto"/>
        <w:bottom w:val="none" w:sz="0" w:space="0" w:color="auto"/>
        <w:right w:val="none" w:sz="0" w:space="0" w:color="auto"/>
      </w:divBdr>
    </w:div>
    <w:div w:id="213767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we\AppData\Roaming\Microsoft\Templates\Chronological%20CV%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0186F262458405BBAD2F2C04771BF2C"/>
        <w:category>
          <w:name w:val="General"/>
          <w:gallery w:val="placeholder"/>
        </w:category>
        <w:types>
          <w:type w:val="bbPlcHdr"/>
        </w:types>
        <w:behaviors>
          <w:behavior w:val="content"/>
        </w:behaviors>
        <w:guid w:val="{5472C8B7-2E7A-4573-9739-5D7589EC1E7D}"/>
      </w:docPartPr>
      <w:docPartBody>
        <w:p w:rsidR="00224F3C" w:rsidRDefault="00000000">
          <w:pPr>
            <w:pStyle w:val="30186F262458405BBAD2F2C04771BF2C"/>
          </w:pPr>
          <w:r w:rsidRPr="007138F7">
            <w:rPr>
              <w:lang w:bidi="en-GB"/>
            </w:rPr>
            <w:t>Address</w:t>
          </w:r>
        </w:p>
      </w:docPartBody>
    </w:docPart>
    <w:docPart>
      <w:docPartPr>
        <w:name w:val="797E80B5B59C4C159814195272E86E1A"/>
        <w:category>
          <w:name w:val="General"/>
          <w:gallery w:val="placeholder"/>
        </w:category>
        <w:types>
          <w:type w:val="bbPlcHdr"/>
        </w:types>
        <w:behaviors>
          <w:behavior w:val="content"/>
        </w:behaviors>
        <w:guid w:val="{CCD323E6-BBDF-479D-9B44-D4FAB169D0CD}"/>
      </w:docPartPr>
      <w:docPartBody>
        <w:p w:rsidR="00224F3C" w:rsidRDefault="00000000">
          <w:pPr>
            <w:pStyle w:val="797E80B5B59C4C159814195272E86E1A"/>
          </w:pPr>
          <w:r w:rsidRPr="007138F7">
            <w:rPr>
              <w:lang w:bidi="en-GB"/>
            </w:rPr>
            <w:t>·</w:t>
          </w:r>
        </w:p>
      </w:docPartBody>
    </w:docPart>
    <w:docPart>
      <w:docPartPr>
        <w:name w:val="51BBBD79F43E4D1BB9A886DCD534E2AF"/>
        <w:category>
          <w:name w:val="General"/>
          <w:gallery w:val="placeholder"/>
        </w:category>
        <w:types>
          <w:type w:val="bbPlcHdr"/>
        </w:types>
        <w:behaviors>
          <w:behavior w:val="content"/>
        </w:behaviors>
        <w:guid w:val="{1424EA05-CC4E-4904-A34C-D3C8FC14C5A4}"/>
      </w:docPartPr>
      <w:docPartBody>
        <w:p w:rsidR="00224F3C" w:rsidRDefault="00000000">
          <w:pPr>
            <w:pStyle w:val="51BBBD79F43E4D1BB9A886DCD534E2AF"/>
          </w:pPr>
          <w:r w:rsidRPr="007138F7">
            <w:rPr>
              <w:lang w:bidi="en-GB"/>
            </w:rPr>
            <w:t>Education</w:t>
          </w:r>
        </w:p>
      </w:docPartBody>
    </w:docPart>
    <w:docPart>
      <w:docPartPr>
        <w:name w:val="8026B43C9F4849CA93AA0781CDB6573C"/>
        <w:category>
          <w:name w:val="General"/>
          <w:gallery w:val="placeholder"/>
        </w:category>
        <w:types>
          <w:type w:val="bbPlcHdr"/>
        </w:types>
        <w:behaviors>
          <w:behavior w:val="content"/>
        </w:behaviors>
        <w:guid w:val="{94B7DF59-CB99-4281-A19D-55C2F659EFE5}"/>
      </w:docPartPr>
      <w:docPartBody>
        <w:p w:rsidR="00224F3C" w:rsidRDefault="00000000">
          <w:pPr>
            <w:pStyle w:val="8026B43C9F4849CA93AA0781CDB6573C"/>
          </w:pPr>
          <w:r w:rsidRPr="007138F7">
            <w:rPr>
              <w:lang w:bidi="en-GB"/>
            </w:rPr>
            <w:t>Activities</w:t>
          </w:r>
        </w:p>
      </w:docPartBody>
    </w:docPart>
    <w:docPart>
      <w:docPartPr>
        <w:name w:val="747B9A1394624E3AB4EC72F8C94D02A9"/>
        <w:category>
          <w:name w:val="General"/>
          <w:gallery w:val="placeholder"/>
        </w:category>
        <w:types>
          <w:type w:val="bbPlcHdr"/>
        </w:types>
        <w:behaviors>
          <w:behavior w:val="content"/>
        </w:behaviors>
        <w:guid w:val="{969CCF70-29A6-4766-8488-70B0C5B2A473}"/>
      </w:docPartPr>
      <w:docPartBody>
        <w:p w:rsidR="004A0A9C" w:rsidRDefault="00D12B88" w:rsidP="00D12B88">
          <w:pPr>
            <w:pStyle w:val="747B9A1394624E3AB4EC72F8C94D02A9"/>
          </w:pPr>
          <w:r w:rsidRPr="007138F7">
            <w:rPr>
              <w:lang w:bidi="en-GB"/>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21"/>
    <w:rsid w:val="00037FB3"/>
    <w:rsid w:val="000511FB"/>
    <w:rsid w:val="001748DA"/>
    <w:rsid w:val="001C6D43"/>
    <w:rsid w:val="00224F3C"/>
    <w:rsid w:val="0022660A"/>
    <w:rsid w:val="00257497"/>
    <w:rsid w:val="00483BED"/>
    <w:rsid w:val="004A0A9C"/>
    <w:rsid w:val="005638A5"/>
    <w:rsid w:val="00567612"/>
    <w:rsid w:val="0059161A"/>
    <w:rsid w:val="005F71DA"/>
    <w:rsid w:val="00653921"/>
    <w:rsid w:val="00686507"/>
    <w:rsid w:val="00721DF7"/>
    <w:rsid w:val="00755E0C"/>
    <w:rsid w:val="00774EE8"/>
    <w:rsid w:val="008977D9"/>
    <w:rsid w:val="00907EF9"/>
    <w:rsid w:val="009E7CC6"/>
    <w:rsid w:val="00A80F9C"/>
    <w:rsid w:val="00A96225"/>
    <w:rsid w:val="00C22FCD"/>
    <w:rsid w:val="00CB1185"/>
    <w:rsid w:val="00D12B88"/>
    <w:rsid w:val="00E06EF5"/>
    <w:rsid w:val="00E42000"/>
    <w:rsid w:val="00E571EA"/>
    <w:rsid w:val="00FB4D22"/>
    <w:rsid w:val="00FD074C"/>
    <w:rsid w:val="00FD74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0186F262458405BBAD2F2C04771BF2C">
    <w:name w:val="30186F262458405BBAD2F2C04771BF2C"/>
  </w:style>
  <w:style w:type="paragraph" w:customStyle="1" w:styleId="797E80B5B59C4C159814195272E86E1A">
    <w:name w:val="797E80B5B59C4C159814195272E86E1A"/>
  </w:style>
  <w:style w:type="character" w:styleId="SubtleReference">
    <w:name w:val="Subtle Reference"/>
    <w:basedOn w:val="DefaultParagraphFont"/>
    <w:uiPriority w:val="10"/>
    <w:qFormat/>
    <w:rPr>
      <w:b/>
      <w:caps w:val="0"/>
      <w:smallCaps/>
      <w:color w:val="595959" w:themeColor="text1" w:themeTint="A6"/>
    </w:rPr>
  </w:style>
  <w:style w:type="paragraph" w:customStyle="1" w:styleId="51BBBD79F43E4D1BB9A886DCD534E2AF">
    <w:name w:val="51BBBD79F43E4D1BB9A886DCD534E2AF"/>
  </w:style>
  <w:style w:type="paragraph" w:customStyle="1" w:styleId="8026B43C9F4849CA93AA0781CDB6573C">
    <w:name w:val="8026B43C9F4849CA93AA0781CDB6573C"/>
  </w:style>
  <w:style w:type="paragraph" w:customStyle="1" w:styleId="747B9A1394624E3AB4EC72F8C94D02A9">
    <w:name w:val="747B9A1394624E3AB4EC72F8C94D02A9"/>
    <w:rsid w:val="00D12B88"/>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4A72C-A543-4B8F-A330-B6EC6201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CV (Modern design).dotx</Template>
  <TotalTime>268</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Sc</dc:creator>
  <cp:keywords/>
  <dc:description/>
  <cp:lastModifiedBy>Ai Sc</cp:lastModifiedBy>
  <cp:revision>235</cp:revision>
  <cp:lastPrinted>2024-03-04T21:46:00Z</cp:lastPrinted>
  <dcterms:created xsi:type="dcterms:W3CDTF">2023-10-08T10:52:00Z</dcterms:created>
  <dcterms:modified xsi:type="dcterms:W3CDTF">2024-08-17T17:49:00Z</dcterms:modified>
  <cp:category/>
</cp:coreProperties>
</file>